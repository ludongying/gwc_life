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75" w:type="dxa"/>
        <w:tblInd w:w="-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959"/>
        <w:gridCol w:w="7316"/>
      </w:tblGrid>
      <w:tr w:rsidR="00A77822" w:rsidTr="003E77AC">
        <w:trPr>
          <w:trHeight w:val="5452"/>
        </w:trPr>
        <w:tc>
          <w:tcPr>
            <w:tcW w:w="9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7822" w:rsidRPr="00BF4E77" w:rsidRDefault="00A77822" w:rsidP="00E37FE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style="position:absolute;left:0;text-align:left;margin-left:169.3pt;margin-top:11.95pt;width:111.3pt;height:109.2pt;z-index:251658240;visibility:visible">
                  <v:imagedata r:id="rId6" o:title=""/>
                </v:shape>
              </w:pict>
            </w:r>
          </w:p>
          <w:p w:rsidR="00A77822" w:rsidRDefault="00A77822" w:rsidP="00E37FE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52"/>
                <w:szCs w:val="52"/>
              </w:rPr>
            </w:pPr>
          </w:p>
          <w:p w:rsidR="00A77822" w:rsidRDefault="00A77822" w:rsidP="00E37FE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52"/>
                <w:szCs w:val="52"/>
              </w:rPr>
            </w:pPr>
          </w:p>
          <w:p w:rsidR="00A77822" w:rsidRDefault="00A77822" w:rsidP="00E37FE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52"/>
                <w:szCs w:val="5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52"/>
                <w:szCs w:val="52"/>
              </w:rPr>
              <w:t>渔业行政处罚案件</w:t>
            </w:r>
          </w:p>
          <w:p w:rsidR="00A77822" w:rsidRPr="00487080" w:rsidRDefault="00A77822" w:rsidP="00487080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130"/>
                <w:szCs w:val="13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30"/>
                <w:szCs w:val="130"/>
              </w:rPr>
              <w:t>卷</w:t>
            </w:r>
            <w:r>
              <w:rPr>
                <w:rFonts w:ascii="宋体" w:hAnsi="宋体" w:cs="宋体"/>
                <w:b/>
                <w:bCs/>
                <w:kern w:val="0"/>
                <w:sz w:val="130"/>
                <w:szCs w:val="130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kern w:val="0"/>
                <w:sz w:val="130"/>
                <w:szCs w:val="130"/>
              </w:rPr>
              <w:t>宗</w:t>
            </w:r>
          </w:p>
        </w:tc>
      </w:tr>
      <w:tr w:rsidR="00A77822" w:rsidTr="00487080">
        <w:trPr>
          <w:trHeight w:val="6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案件编号</w:t>
            </w:r>
          </w:p>
        </w:tc>
        <w:tc>
          <w:tcPr>
            <w:tcW w:w="7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22" w:rsidRDefault="00A77822" w:rsidP="00D57BE3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${Short}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罚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[${Shou_year}]${Number}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号</w:t>
            </w:r>
          </w:p>
        </w:tc>
      </w:tr>
      <w:tr w:rsidR="00A77822" w:rsidTr="0048708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案由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${Type_Violation}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案</w:t>
            </w:r>
          </w:p>
        </w:tc>
      </w:tr>
      <w:tr w:rsidR="00A77822" w:rsidTr="0048708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当事人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22" w:rsidRPr="009C4C06" w:rsidRDefault="00A77822" w:rsidP="00B95A2B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${Name_Unit}</w:t>
            </w:r>
          </w:p>
        </w:tc>
      </w:tr>
      <w:tr w:rsidR="00A77822" w:rsidTr="0048708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当事人地址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22" w:rsidRPr="009C4C06" w:rsidRDefault="00A77822" w:rsidP="00B95A2B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${Address_Unit}</w:t>
            </w:r>
          </w:p>
        </w:tc>
      </w:tr>
      <w:tr w:rsidR="00A77822" w:rsidTr="0048708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立案时间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${Shou_year}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年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${Shou_Month}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月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${Shou_Day}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日</w:t>
            </w:r>
          </w:p>
        </w:tc>
      </w:tr>
      <w:tr w:rsidR="00A77822" w:rsidTr="0048708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结案时间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${Closed_year}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年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${Closed_Month}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月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${Closed_Day}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日</w:t>
            </w:r>
          </w:p>
        </w:tc>
      </w:tr>
      <w:tr w:rsidR="00A77822" w:rsidTr="00487080">
        <w:trPr>
          <w:trHeight w:val="6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办案人员</w:t>
            </w:r>
          </w:p>
        </w:tc>
        <w:tc>
          <w:tcPr>
            <w:tcW w:w="7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${Officer1}   ${Officer2}</w:t>
            </w:r>
          </w:p>
        </w:tc>
      </w:tr>
      <w:tr w:rsidR="00A77822" w:rsidTr="0048708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保管年限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自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${Closed_year}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年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${Closed_Month}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月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${Closed_Day}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日至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${Keep_year}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年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${Keep_Month}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月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${Keep_Day}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日</w:t>
            </w:r>
          </w:p>
        </w:tc>
      </w:tr>
      <w:tr w:rsidR="00A77822" w:rsidTr="00487080">
        <w:trPr>
          <w:trHeight w:val="6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建档人</w:t>
            </w:r>
          </w:p>
        </w:tc>
        <w:tc>
          <w:tcPr>
            <w:tcW w:w="7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22" w:rsidRDefault="00A77822" w:rsidP="00B95A2B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${Officer2}</w:t>
            </w:r>
          </w:p>
        </w:tc>
      </w:tr>
      <w:tr w:rsidR="00A77822" w:rsidTr="00487080">
        <w:trPr>
          <w:trHeight w:val="600"/>
        </w:trPr>
        <w:tc>
          <w:tcPr>
            <w:tcW w:w="92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7822" w:rsidRDefault="00A77822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本卷共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件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页</w:t>
            </w:r>
          </w:p>
        </w:tc>
      </w:tr>
    </w:tbl>
    <w:p w:rsidR="00A77822" w:rsidRDefault="00A77822">
      <w:pPr>
        <w:widowControl/>
        <w:jc w:val="center"/>
        <w:rPr>
          <w:rFonts w:ascii="宋体" w:cs="宋体"/>
          <w:kern w:val="0"/>
          <w:sz w:val="32"/>
          <w:szCs w:val="32"/>
        </w:rPr>
      </w:pPr>
      <w:r>
        <w:rPr>
          <w:rFonts w:ascii="宋体" w:hAnsi="宋体" w:cs="宋体"/>
          <w:kern w:val="0"/>
          <w:sz w:val="32"/>
          <w:szCs w:val="32"/>
        </w:rPr>
        <w:t>${Enforcement_Agency}</w:t>
      </w:r>
      <w:r>
        <w:rPr>
          <w:rFonts w:ascii="宋体" w:hAnsi="宋体" w:cs="宋体" w:hint="eastAsia"/>
          <w:kern w:val="0"/>
          <w:sz w:val="32"/>
          <w:szCs w:val="32"/>
        </w:rPr>
        <w:t>制</w:t>
      </w:r>
    </w:p>
    <w:tbl>
      <w:tblPr>
        <w:tblW w:w="0" w:type="auto"/>
        <w:jc w:val="right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1260"/>
        <w:gridCol w:w="1260"/>
        <w:gridCol w:w="1260"/>
      </w:tblGrid>
      <w:tr w:rsidR="00A77822" w:rsidTr="00F64A5E">
        <w:trPr>
          <w:trHeight w:val="612"/>
          <w:jc w:val="right"/>
        </w:trPr>
        <w:tc>
          <w:tcPr>
            <w:tcW w:w="1260" w:type="dxa"/>
            <w:vAlign w:val="center"/>
          </w:tcPr>
          <w:p w:rsidR="00A77822" w:rsidRDefault="00A77822">
            <w:pPr>
              <w:widowControl/>
              <w:jc w:val="center"/>
              <w:rPr>
                <w:noProof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全宗号</w:t>
            </w:r>
          </w:p>
        </w:tc>
        <w:tc>
          <w:tcPr>
            <w:tcW w:w="1260" w:type="dxa"/>
            <w:vAlign w:val="center"/>
          </w:tcPr>
          <w:p w:rsidR="00A77822" w:rsidRDefault="00A77822">
            <w:pPr>
              <w:widowControl/>
              <w:jc w:val="center"/>
              <w:rPr>
                <w:noProof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目录号</w:t>
            </w:r>
          </w:p>
        </w:tc>
        <w:tc>
          <w:tcPr>
            <w:tcW w:w="1260" w:type="dxa"/>
            <w:vAlign w:val="center"/>
          </w:tcPr>
          <w:p w:rsidR="00A77822" w:rsidRDefault="00A77822">
            <w:pPr>
              <w:widowControl/>
              <w:jc w:val="center"/>
              <w:rPr>
                <w:noProof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案卷号</w:t>
            </w:r>
          </w:p>
        </w:tc>
      </w:tr>
      <w:tr w:rsidR="00A77822" w:rsidTr="00F64A5E">
        <w:trPr>
          <w:trHeight w:val="592"/>
          <w:jc w:val="right"/>
        </w:trPr>
        <w:tc>
          <w:tcPr>
            <w:tcW w:w="1260" w:type="dxa"/>
            <w:vAlign w:val="center"/>
          </w:tcPr>
          <w:p w:rsidR="00A77822" w:rsidRDefault="00A77822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${FondsNum}</w:t>
            </w:r>
          </w:p>
        </w:tc>
        <w:tc>
          <w:tcPr>
            <w:tcW w:w="1260" w:type="dxa"/>
            <w:vAlign w:val="center"/>
          </w:tcPr>
          <w:p w:rsidR="00A77822" w:rsidRDefault="00A77822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/>
                <w:kern w:val="0"/>
                <w:sz w:val="32"/>
                <w:szCs w:val="32"/>
              </w:rPr>
              <w:t>${CatalogNum}</w:t>
            </w:r>
          </w:p>
        </w:tc>
        <w:tc>
          <w:tcPr>
            <w:tcW w:w="1260" w:type="dxa"/>
            <w:vAlign w:val="center"/>
          </w:tcPr>
          <w:p w:rsidR="00A77822" w:rsidRDefault="00A77822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</w:p>
        </w:tc>
      </w:tr>
    </w:tbl>
    <w:p w:rsidR="00A77822" w:rsidRDefault="00A77822">
      <w:pPr>
        <w:widowControl/>
        <w:jc w:val="center"/>
      </w:pPr>
    </w:p>
    <w:sectPr w:rsidR="00A77822" w:rsidSect="004C0827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822" w:rsidRDefault="00A77822">
      <w:r>
        <w:separator/>
      </w:r>
    </w:p>
  </w:endnote>
  <w:endnote w:type="continuationSeparator" w:id="0">
    <w:p w:rsidR="00A77822" w:rsidRDefault="00A778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822" w:rsidRDefault="00A77822">
      <w:r>
        <w:separator/>
      </w:r>
    </w:p>
  </w:footnote>
  <w:footnote w:type="continuationSeparator" w:id="0">
    <w:p w:rsidR="00A77822" w:rsidRDefault="00A778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822" w:rsidRDefault="00A77822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3973"/>
    <w:rsid w:val="00024807"/>
    <w:rsid w:val="00064A7B"/>
    <w:rsid w:val="000D45D3"/>
    <w:rsid w:val="00132F79"/>
    <w:rsid w:val="00172A27"/>
    <w:rsid w:val="0018005A"/>
    <w:rsid w:val="00197C7A"/>
    <w:rsid w:val="001A46DC"/>
    <w:rsid w:val="001E1BB7"/>
    <w:rsid w:val="001E6AA6"/>
    <w:rsid w:val="00211995"/>
    <w:rsid w:val="0021365C"/>
    <w:rsid w:val="003360D8"/>
    <w:rsid w:val="00340978"/>
    <w:rsid w:val="0034680A"/>
    <w:rsid w:val="00387917"/>
    <w:rsid w:val="003E77AC"/>
    <w:rsid w:val="00432B8E"/>
    <w:rsid w:val="0046585D"/>
    <w:rsid w:val="00483635"/>
    <w:rsid w:val="00484313"/>
    <w:rsid w:val="00487080"/>
    <w:rsid w:val="004A595C"/>
    <w:rsid w:val="004B2885"/>
    <w:rsid w:val="004B3824"/>
    <w:rsid w:val="004C0827"/>
    <w:rsid w:val="004C7CBE"/>
    <w:rsid w:val="004F02FA"/>
    <w:rsid w:val="00521DA5"/>
    <w:rsid w:val="005D075C"/>
    <w:rsid w:val="0062754D"/>
    <w:rsid w:val="006A097C"/>
    <w:rsid w:val="006A3FD5"/>
    <w:rsid w:val="006A5859"/>
    <w:rsid w:val="006E6FBF"/>
    <w:rsid w:val="007118E6"/>
    <w:rsid w:val="007271C4"/>
    <w:rsid w:val="007D1E36"/>
    <w:rsid w:val="00984F91"/>
    <w:rsid w:val="009C4C06"/>
    <w:rsid w:val="009D50E7"/>
    <w:rsid w:val="00A13EB3"/>
    <w:rsid w:val="00A77822"/>
    <w:rsid w:val="00AB367D"/>
    <w:rsid w:val="00AF4592"/>
    <w:rsid w:val="00B57A2A"/>
    <w:rsid w:val="00B95A2B"/>
    <w:rsid w:val="00BE390B"/>
    <w:rsid w:val="00BF4E77"/>
    <w:rsid w:val="00C53CB2"/>
    <w:rsid w:val="00C72D20"/>
    <w:rsid w:val="00CB0EA7"/>
    <w:rsid w:val="00CC4B8D"/>
    <w:rsid w:val="00D11F2C"/>
    <w:rsid w:val="00D50267"/>
    <w:rsid w:val="00D57BE3"/>
    <w:rsid w:val="00D60CE2"/>
    <w:rsid w:val="00D97AC5"/>
    <w:rsid w:val="00DB628F"/>
    <w:rsid w:val="00E169B9"/>
    <w:rsid w:val="00E37FE3"/>
    <w:rsid w:val="00EA65B7"/>
    <w:rsid w:val="00F32546"/>
    <w:rsid w:val="00F57AF2"/>
    <w:rsid w:val="00F64A5E"/>
    <w:rsid w:val="00FA7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F91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984F91"/>
    <w:rPr>
      <w:rFonts w:cs="Times New Roman"/>
    </w:rPr>
  </w:style>
  <w:style w:type="character" w:customStyle="1" w:styleId="HeaderChar1">
    <w:name w:val="Header Char1"/>
    <w:uiPriority w:val="99"/>
    <w:locked/>
    <w:rsid w:val="00984F91"/>
    <w:rPr>
      <w:kern w:val="2"/>
      <w:sz w:val="18"/>
    </w:rPr>
  </w:style>
  <w:style w:type="character" w:customStyle="1" w:styleId="FooterChar1">
    <w:name w:val="Footer Char1"/>
    <w:uiPriority w:val="99"/>
    <w:locked/>
    <w:rsid w:val="00984F91"/>
    <w:rPr>
      <w:kern w:val="2"/>
      <w:sz w:val="18"/>
    </w:rPr>
  </w:style>
  <w:style w:type="character" w:customStyle="1" w:styleId="htd01">
    <w:name w:val="htd01"/>
    <w:basedOn w:val="DefaultParagraphFont"/>
    <w:uiPriority w:val="99"/>
    <w:rsid w:val="00984F91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84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3EB3"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984F91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A13EB3"/>
    <w:rPr>
      <w:rFonts w:cs="Times New Roman"/>
      <w:sz w:val="21"/>
      <w:szCs w:val="21"/>
    </w:rPr>
  </w:style>
  <w:style w:type="paragraph" w:styleId="NormalWeb">
    <w:name w:val="Normal (Web)"/>
    <w:basedOn w:val="Normal"/>
    <w:uiPriority w:val="99"/>
    <w:rsid w:val="00984F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4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3EB3"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984F91"/>
    <w:rPr>
      <w:rFonts w:ascii="仿宋_GB2312" w:eastAsia="仿宋_GB2312" w:cs="仿宋_GB231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13EB3"/>
    <w:rPr>
      <w:rFonts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11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2</Pages>
  <Words>66</Words>
  <Characters>377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微软用户</cp:lastModifiedBy>
  <cp:revision>21</cp:revision>
  <dcterms:created xsi:type="dcterms:W3CDTF">2013-02-04T14:02:00Z</dcterms:created>
  <dcterms:modified xsi:type="dcterms:W3CDTF">2016-06-06T06:35:00Z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