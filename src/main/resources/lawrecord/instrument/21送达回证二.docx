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78" w:rsidRDefault="00153578" w:rsidP="004047B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送达回证（二）</w:t>
      </w:r>
    </w:p>
    <w:p w:rsidR="00153578" w:rsidRDefault="00153578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style="position:absolute;left:0;text-align:left;margin-left:12pt;margin-top:-47.4pt;width:87.05pt;height:85.4pt;z-index:251658240;visibility:visible">
            <v:imagedata r:id="rId7" o:title=""/>
          </v:shape>
        </w:pict>
      </w:r>
    </w:p>
    <w:p w:rsidR="00153578" w:rsidRDefault="00153578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"/>
        <w:gridCol w:w="658"/>
        <w:gridCol w:w="1578"/>
        <w:gridCol w:w="2382"/>
        <w:gridCol w:w="1440"/>
        <w:gridCol w:w="1672"/>
      </w:tblGrid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由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受送达人</w:t>
            </w:r>
          </w:p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名称或姓名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送达单位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${Enforcement_Agency}</w:t>
            </w:r>
          </w:p>
        </w:tc>
      </w:tr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送达地点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</w:t>
            </w:r>
          </w:p>
        </w:tc>
      </w:tr>
      <w:tr w:rsidR="00153578">
        <w:trPr>
          <w:trHeight w:val="737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送达文书</w:t>
            </w: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送达人签名</w:t>
            </w: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收到日期</w:t>
            </w: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收件人签名</w:t>
            </w: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行政处罚决定书</w:t>
            </w: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trHeight w:val="2457"/>
          <w:jc w:val="center"/>
        </w:trPr>
        <w:tc>
          <w:tcPr>
            <w:tcW w:w="1026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  <w:tc>
          <w:tcPr>
            <w:tcW w:w="7730" w:type="dxa"/>
            <w:gridSpan w:val="5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153578" w:rsidRDefault="00153578" w:rsidP="00EF6209">
      <w:pPr>
        <w:spacing w:line="720" w:lineRule="exact"/>
      </w:pPr>
    </w:p>
    <w:sectPr w:rsidR="00153578" w:rsidSect="00905F96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578" w:rsidRDefault="00153578">
      <w:r>
        <w:separator/>
      </w:r>
    </w:p>
  </w:endnote>
  <w:endnote w:type="continuationSeparator" w:id="0">
    <w:p w:rsidR="00153578" w:rsidRDefault="00153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578" w:rsidRDefault="001535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578" w:rsidRDefault="00153578">
      <w:r>
        <w:separator/>
      </w:r>
    </w:p>
  </w:footnote>
  <w:footnote w:type="continuationSeparator" w:id="0">
    <w:p w:rsidR="00153578" w:rsidRDefault="00153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578" w:rsidRDefault="00153578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595"/>
    <w:rsid w:val="000C7C02"/>
    <w:rsid w:val="00101A35"/>
    <w:rsid w:val="00153578"/>
    <w:rsid w:val="00172A27"/>
    <w:rsid w:val="001D6595"/>
    <w:rsid w:val="0027581C"/>
    <w:rsid w:val="0027687E"/>
    <w:rsid w:val="002C46AE"/>
    <w:rsid w:val="003A1988"/>
    <w:rsid w:val="004047B4"/>
    <w:rsid w:val="005E52F7"/>
    <w:rsid w:val="00626BB6"/>
    <w:rsid w:val="0064671F"/>
    <w:rsid w:val="008D25FE"/>
    <w:rsid w:val="00905F96"/>
    <w:rsid w:val="0093667F"/>
    <w:rsid w:val="00976D59"/>
    <w:rsid w:val="009B3EBE"/>
    <w:rsid w:val="009E2BE0"/>
    <w:rsid w:val="00A13FC9"/>
    <w:rsid w:val="00AB3956"/>
    <w:rsid w:val="00AD0FFE"/>
    <w:rsid w:val="00B30245"/>
    <w:rsid w:val="00BA59F6"/>
    <w:rsid w:val="00C8264D"/>
    <w:rsid w:val="00D664F8"/>
    <w:rsid w:val="00D66E10"/>
    <w:rsid w:val="00EF6209"/>
    <w:rsid w:val="00F955BB"/>
    <w:rsid w:val="00FF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7F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93667F"/>
    <w:rPr>
      <w:rFonts w:cs="Times New Roman"/>
    </w:rPr>
  </w:style>
  <w:style w:type="character" w:customStyle="1" w:styleId="HeaderChar1">
    <w:name w:val="Header Char1"/>
    <w:link w:val="Header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htd01">
    <w:name w:val="htd01"/>
    <w:basedOn w:val="DefaultParagraphFont"/>
    <w:uiPriority w:val="99"/>
    <w:rsid w:val="0093667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3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0245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93667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B30245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936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3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30245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93667F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30245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35</Words>
  <Characters>205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6</cp:revision>
  <dcterms:created xsi:type="dcterms:W3CDTF">2013-02-04T13:59:00Z</dcterms:created>
  <dcterms:modified xsi:type="dcterms:W3CDTF">2013-04-28T02:27:00Z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