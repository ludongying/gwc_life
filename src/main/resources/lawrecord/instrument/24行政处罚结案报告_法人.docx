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9E" w:rsidRDefault="00A1489E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7" o:title=""/>
          </v:shape>
        </w:pict>
      </w:r>
      <w:r>
        <w:rPr>
          <w:rFonts w:ascii="宋体" w:hAnsi="宋体" w:cs="宋体"/>
          <w:b/>
          <w:bCs/>
          <w:sz w:val="44"/>
          <w:szCs w:val="44"/>
        </w:rPr>
        <w:t xml:space="preserve">    </w:t>
      </w:r>
      <w:r>
        <w:rPr>
          <w:rFonts w:ascii="宋体" w:hAnsi="宋体" w:cs="宋体" w:hint="eastAsia"/>
          <w:b/>
          <w:bCs/>
          <w:sz w:val="44"/>
          <w:szCs w:val="44"/>
        </w:rPr>
        <w:t>行政处罚结案报告</w:t>
      </w:r>
    </w:p>
    <w:p w:rsidR="00A1489E" w:rsidRDefault="00A1489E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ascii="宋体" w:cs="宋体"/>
          <w:b/>
          <w:bCs/>
          <w:sz w:val="44"/>
          <w:szCs w:val="44"/>
        </w:rPr>
        <w:t xml:space="preserve"> </w:t>
      </w:r>
    </w:p>
    <w:p w:rsidR="00A1489E" w:rsidRDefault="00A1489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168"/>
        <w:gridCol w:w="3060"/>
        <w:gridCol w:w="1440"/>
        <w:gridCol w:w="2652"/>
      </w:tblGrid>
      <w:tr w:rsidR="00A1489E">
        <w:trPr>
          <w:cantSplit/>
          <w:trHeight w:val="877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152" w:type="dxa"/>
            <w:gridSpan w:val="3"/>
            <w:vAlign w:val="center"/>
          </w:tcPr>
          <w:p w:rsidR="00A1489E" w:rsidRDefault="00A1489E" w:rsidP="004D237A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A1489E">
        <w:trPr>
          <w:cantSplit/>
          <w:trHeight w:val="776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</w:p>
        </w:tc>
        <w:tc>
          <w:tcPr>
            <w:tcW w:w="7152" w:type="dxa"/>
            <w:gridSpan w:val="3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</w:tr>
      <w:tr w:rsidR="00A1489E">
        <w:trPr>
          <w:cantSplit/>
          <w:trHeight w:val="921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立案时间</w:t>
            </w:r>
          </w:p>
        </w:tc>
        <w:tc>
          <w:tcPr>
            <w:tcW w:w="3060" w:type="dxa"/>
            <w:vAlign w:val="center"/>
          </w:tcPr>
          <w:p w:rsidR="00A1489E" w:rsidRDefault="00A1489E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${Shou_year}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${Shou_Month}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${Shou_Day}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44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处罚决定送达时间</w:t>
            </w:r>
          </w:p>
        </w:tc>
        <w:tc>
          <w:tcPr>
            <w:tcW w:w="2652" w:type="dxa"/>
            <w:vAlign w:val="center"/>
          </w:tcPr>
          <w:p w:rsidR="00A1489E" w:rsidRDefault="00A1489E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1489E">
        <w:trPr>
          <w:cantSplit/>
          <w:trHeight w:val="4724"/>
          <w:jc w:val="center"/>
        </w:trPr>
        <w:tc>
          <w:tcPr>
            <w:tcW w:w="8520" w:type="dxa"/>
            <w:gridSpan w:val="5"/>
          </w:tcPr>
          <w:p w:rsidR="00A1489E" w:rsidRDefault="00A1489E" w:rsidP="00B74439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处罚决定：</w:t>
            </w:r>
          </w:p>
          <w:p w:rsidR="00A1489E" w:rsidRDefault="00A1489E" w:rsidP="00A1489E">
            <w:pPr>
              <w:spacing w:line="500" w:lineRule="exact"/>
              <w:ind w:firstLineChars="200" w:firstLine="316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${money}  </w:t>
            </w:r>
          </w:p>
          <w:p w:rsidR="00A1489E" w:rsidRDefault="00A1489E" w:rsidP="00A1489E">
            <w:pPr>
              <w:spacing w:line="500" w:lineRule="exact"/>
              <w:ind w:firstLineChars="200" w:firstLine="316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${money2} </w:t>
            </w:r>
          </w:p>
          <w:p w:rsidR="00A1489E" w:rsidRDefault="00A1489E" w:rsidP="00B74439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执行情况：</w:t>
            </w:r>
          </w:p>
          <w:p w:rsidR="00A1489E" w:rsidRDefault="00A1489E" w:rsidP="00F82AD4">
            <w:pPr>
              <w:spacing w:line="720" w:lineRule="exact"/>
              <w:rPr>
                <w:rFonts w:ascii="宋体" w:cs="宋体"/>
                <w:sz w:val="30"/>
                <w:szCs w:val="30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30"/>
                <w:szCs w:val="30"/>
              </w:rPr>
              <w:t>${Punish_year}</w:t>
            </w:r>
            <w:r>
              <w:rPr>
                <w:rFonts w:ascii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hAnsi="宋体" w:cs="宋体"/>
                <w:sz w:val="30"/>
                <w:szCs w:val="30"/>
              </w:rPr>
              <w:t>${Punish_Month}</w:t>
            </w:r>
            <w:r>
              <w:rPr>
                <w:rFonts w:ascii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hAnsi="宋体" w:cs="宋体"/>
                <w:sz w:val="30"/>
                <w:szCs w:val="30"/>
              </w:rPr>
              <w:t>${Punish_Day}</w:t>
            </w:r>
            <w:r>
              <w:rPr>
                <w:rFonts w:ascii="宋体" w:hAnsi="宋体" w:cs="宋体" w:hint="eastAsia"/>
                <w:sz w:val="30"/>
                <w:szCs w:val="30"/>
              </w:rPr>
              <w:t>日向</w:t>
            </w:r>
            <w:r>
              <w:rPr>
                <w:rFonts w:ascii="宋体" w:hAnsi="宋体" w:cs="宋体"/>
                <w:sz w:val="30"/>
                <w:szCs w:val="30"/>
              </w:rPr>
              <w:t>${Enforcement_Agency}</w:t>
            </w:r>
            <w:r>
              <w:rPr>
                <w:rFonts w:ascii="宋体" w:hAnsi="宋体" w:cs="宋体" w:hint="eastAsia"/>
                <w:sz w:val="30"/>
                <w:szCs w:val="30"/>
              </w:rPr>
              <w:t>当场将罚款缴纳，代收缴单位在规定时间将罚款缴纳至</w:t>
            </w:r>
            <w:r>
              <w:rPr>
                <w:rFonts w:ascii="宋体" w:hAnsi="宋体" w:cs="宋体"/>
                <w:sz w:val="30"/>
                <w:szCs w:val="30"/>
              </w:rPr>
              <w:t>${Bank}</w:t>
            </w:r>
            <w:r>
              <w:rPr>
                <w:rFonts w:ascii="宋体" w:hAnsi="宋体" w:cs="宋体" w:hint="eastAsia"/>
                <w:sz w:val="30"/>
                <w:szCs w:val="30"/>
              </w:rPr>
              <w:t>。</w:t>
            </w:r>
          </w:p>
          <w:p w:rsidR="00A1489E" w:rsidRDefault="00A1489E" w:rsidP="00F82AD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 xml:space="preserve"> (</w:t>
            </w:r>
            <w:r>
              <w:rPr>
                <w:rFonts w:ascii="宋体" w:cs="宋体" w:hint="eastAsia"/>
                <w:sz w:val="28"/>
                <w:szCs w:val="28"/>
              </w:rPr>
              <w:t>代收罚没款收据编号：</w:t>
            </w:r>
            <w:r>
              <w:rPr>
                <w:rFonts w:ascii="宋体" w:cs="宋体"/>
                <w:sz w:val="28"/>
                <w:szCs w:val="28"/>
              </w:rPr>
              <w:t xml:space="preserve">                    )</w:t>
            </w:r>
          </w:p>
          <w:p w:rsidR="00A1489E" w:rsidRDefault="00A1489E" w:rsidP="00B74439">
            <w:pPr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</w:t>
            </w:r>
          </w:p>
          <w:p w:rsidR="00A1489E" w:rsidRDefault="00A1489E" w:rsidP="00B74439">
            <w:pPr>
              <w:snapToGrid w:val="0"/>
              <w:spacing w:line="36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执法人员签名：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  </w:t>
            </w:r>
          </w:p>
          <w:p w:rsidR="00A1489E" w:rsidRDefault="00A1489E" w:rsidP="00B74439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${Closed_year}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${Closed_Month}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${Closed_Day}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</w:p>
        </w:tc>
      </w:tr>
      <w:tr w:rsidR="00A1489E" w:rsidTr="003A22BF">
        <w:trPr>
          <w:cantSplit/>
          <w:trHeight w:val="1364"/>
          <w:jc w:val="center"/>
        </w:trPr>
        <w:tc>
          <w:tcPr>
            <w:tcW w:w="120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执法机构负责人意见</w:t>
            </w:r>
          </w:p>
        </w:tc>
        <w:tc>
          <w:tcPr>
            <w:tcW w:w="7320" w:type="dxa"/>
            <w:gridSpan w:val="4"/>
          </w:tcPr>
          <w:p w:rsidR="00A1489E" w:rsidRDefault="00A1489E" w:rsidP="00A60D98">
            <w:pPr>
              <w:spacing w:beforeLines="100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A1489E" w:rsidRDefault="00A1489E" w:rsidP="00A60D98">
            <w:pPr>
              <w:spacing w:beforeLines="100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1489E" w:rsidTr="003A22BF">
        <w:trPr>
          <w:cantSplit/>
          <w:trHeight w:val="1528"/>
          <w:jc w:val="center"/>
        </w:trPr>
        <w:tc>
          <w:tcPr>
            <w:tcW w:w="120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</w:t>
            </w:r>
          </w:p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人意见</w:t>
            </w:r>
          </w:p>
        </w:tc>
        <w:tc>
          <w:tcPr>
            <w:tcW w:w="7320" w:type="dxa"/>
            <w:gridSpan w:val="4"/>
          </w:tcPr>
          <w:p w:rsidR="00A1489E" w:rsidRDefault="00A1489E" w:rsidP="00A60D98">
            <w:pPr>
              <w:spacing w:beforeLines="100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A1489E" w:rsidRDefault="00A1489E" w:rsidP="00A60D98">
            <w:pPr>
              <w:spacing w:beforeLines="100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A1489E" w:rsidRDefault="00A1489E" w:rsidP="004D237A">
      <w:pPr>
        <w:spacing w:line="500" w:lineRule="exact"/>
      </w:pPr>
    </w:p>
    <w:sectPr w:rsidR="00A1489E" w:rsidSect="007B472E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89E" w:rsidRDefault="00A1489E">
      <w:r>
        <w:separator/>
      </w:r>
    </w:p>
  </w:endnote>
  <w:endnote w:type="continuationSeparator" w:id="0">
    <w:p w:rsidR="00A1489E" w:rsidRDefault="00A14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89E" w:rsidRDefault="00A1489E">
      <w:r>
        <w:separator/>
      </w:r>
    </w:p>
  </w:footnote>
  <w:footnote w:type="continuationSeparator" w:id="0">
    <w:p w:rsidR="00A1489E" w:rsidRDefault="00A148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89E" w:rsidRDefault="00A1489E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5040"/>
    <w:rsid w:val="00040454"/>
    <w:rsid w:val="000B3F44"/>
    <w:rsid w:val="000D6DA1"/>
    <w:rsid w:val="000E6C15"/>
    <w:rsid w:val="00112C8C"/>
    <w:rsid w:val="00130002"/>
    <w:rsid w:val="00144EF0"/>
    <w:rsid w:val="00162A56"/>
    <w:rsid w:val="00166656"/>
    <w:rsid w:val="00172A27"/>
    <w:rsid w:val="001B27AA"/>
    <w:rsid w:val="001D720F"/>
    <w:rsid w:val="00225D3D"/>
    <w:rsid w:val="0027687E"/>
    <w:rsid w:val="0028562A"/>
    <w:rsid w:val="002B6D30"/>
    <w:rsid w:val="002D1FB9"/>
    <w:rsid w:val="002E7137"/>
    <w:rsid w:val="0035643E"/>
    <w:rsid w:val="003A22BF"/>
    <w:rsid w:val="003A4D19"/>
    <w:rsid w:val="003E345C"/>
    <w:rsid w:val="00425822"/>
    <w:rsid w:val="004D237A"/>
    <w:rsid w:val="005260D7"/>
    <w:rsid w:val="00570A21"/>
    <w:rsid w:val="005B5DF2"/>
    <w:rsid w:val="00626BB6"/>
    <w:rsid w:val="0064155A"/>
    <w:rsid w:val="00656E00"/>
    <w:rsid w:val="006B4A29"/>
    <w:rsid w:val="00714023"/>
    <w:rsid w:val="00716089"/>
    <w:rsid w:val="00756663"/>
    <w:rsid w:val="007B472E"/>
    <w:rsid w:val="007D0139"/>
    <w:rsid w:val="008031C2"/>
    <w:rsid w:val="00831398"/>
    <w:rsid w:val="00855CAB"/>
    <w:rsid w:val="008A2BD6"/>
    <w:rsid w:val="009038AA"/>
    <w:rsid w:val="0093659D"/>
    <w:rsid w:val="00987C26"/>
    <w:rsid w:val="00991568"/>
    <w:rsid w:val="009B3EBE"/>
    <w:rsid w:val="009D7A73"/>
    <w:rsid w:val="00A10AD9"/>
    <w:rsid w:val="00A1489E"/>
    <w:rsid w:val="00A60D98"/>
    <w:rsid w:val="00A71AF7"/>
    <w:rsid w:val="00A83C36"/>
    <w:rsid w:val="00A9295D"/>
    <w:rsid w:val="00B14DC6"/>
    <w:rsid w:val="00B637EA"/>
    <w:rsid w:val="00B64CC9"/>
    <w:rsid w:val="00B74439"/>
    <w:rsid w:val="00BA59F6"/>
    <w:rsid w:val="00C15E98"/>
    <w:rsid w:val="00C87D1B"/>
    <w:rsid w:val="00CC3257"/>
    <w:rsid w:val="00CE034E"/>
    <w:rsid w:val="00D079B0"/>
    <w:rsid w:val="00D731D4"/>
    <w:rsid w:val="00D81488"/>
    <w:rsid w:val="00DC5C1C"/>
    <w:rsid w:val="00E23A64"/>
    <w:rsid w:val="00E86649"/>
    <w:rsid w:val="00EF6209"/>
    <w:rsid w:val="00F55256"/>
    <w:rsid w:val="00F803E2"/>
    <w:rsid w:val="00F8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30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2B6D30"/>
    <w:rPr>
      <w:rFonts w:cs="Times New Roman"/>
    </w:rPr>
  </w:style>
  <w:style w:type="character" w:customStyle="1" w:styleId="HeaderChar1">
    <w:name w:val="Header Char1"/>
    <w:uiPriority w:val="99"/>
    <w:locked/>
    <w:rsid w:val="002B6D30"/>
    <w:rPr>
      <w:kern w:val="2"/>
      <w:sz w:val="18"/>
    </w:rPr>
  </w:style>
  <w:style w:type="character" w:customStyle="1" w:styleId="FooterChar1">
    <w:name w:val="Footer Char1"/>
    <w:uiPriority w:val="99"/>
    <w:locked/>
    <w:rsid w:val="002B6D30"/>
    <w:rPr>
      <w:kern w:val="2"/>
      <w:sz w:val="18"/>
    </w:rPr>
  </w:style>
  <w:style w:type="character" w:customStyle="1" w:styleId="htd01">
    <w:name w:val="htd01"/>
    <w:basedOn w:val="DefaultParagraphFont"/>
    <w:uiPriority w:val="99"/>
    <w:rsid w:val="002B6D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B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55CAB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2B6D3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855CAB"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2B6D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55CAB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2B6D30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55CAB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76</Words>
  <Characters>435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15</cp:revision>
  <dcterms:created xsi:type="dcterms:W3CDTF">2013-02-04T14:01:00Z</dcterms:created>
  <dcterms:modified xsi:type="dcterms:W3CDTF">2015-04-02T04:46:00Z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