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437" w:rsidRDefault="002B6437">
      <w:pPr>
        <w:spacing w:line="500" w:lineRule="exact"/>
        <w:jc w:val="center"/>
        <w:rPr>
          <w:rFonts w:ascii="宋体" w:cs="宋体"/>
          <w:b/>
          <w:bCs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9pt;margin-top:-23.4pt;width:87.05pt;height:85.4pt;z-index:251658240;visibility:visible">
            <v:imagedata r:id="rId7" o:title=""/>
          </v:shape>
        </w:pict>
      </w:r>
      <w:r>
        <w:rPr>
          <w:rFonts w:ascii="宋体" w:hAnsi="宋体" w:cs="宋体" w:hint="eastAsia"/>
          <w:b/>
          <w:bCs/>
          <w:sz w:val="48"/>
          <w:szCs w:val="48"/>
        </w:rPr>
        <w:t>备考表</w:t>
      </w:r>
    </w:p>
    <w:p w:rsidR="002B6437" w:rsidRDefault="002B6437">
      <w:pPr>
        <w:spacing w:line="5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</w:t>
      </w:r>
    </w:p>
    <w:p w:rsidR="002B6437" w:rsidRDefault="002B6437">
      <w:pPr>
        <w:spacing w:line="500" w:lineRule="exact"/>
        <w:rPr>
          <w:rFonts w:ascii="宋体" w:cs="宋体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90"/>
      </w:tblGrid>
      <w:tr w:rsidR="002B6437">
        <w:trPr>
          <w:trHeight w:val="11449"/>
          <w:jc w:val="center"/>
        </w:trPr>
        <w:tc>
          <w:tcPr>
            <w:tcW w:w="8590" w:type="dxa"/>
          </w:tcPr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 xml:space="preserve"> </w:t>
            </w: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 w:rsidP="004D4494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 w:rsidP="004D4494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 w:rsidP="004D4494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 w:rsidP="004D4494">
            <w:pPr>
              <w:wordWrap w:val="0"/>
              <w:spacing w:line="500" w:lineRule="exact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立卷人：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</w:t>
            </w:r>
          </w:p>
          <w:p w:rsidR="002B6437" w:rsidRDefault="002B6437" w:rsidP="004D4494">
            <w:pPr>
              <w:wordWrap w:val="0"/>
              <w:spacing w:line="500" w:lineRule="exact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</w:t>
            </w:r>
          </w:p>
          <w:p w:rsidR="002B6437" w:rsidRDefault="002B6437">
            <w:pPr>
              <w:spacing w:line="500" w:lineRule="exact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立卷时间：</w:t>
            </w:r>
            <w:r>
              <w:rPr>
                <w:rFonts w:ascii="宋体" w:hAnsi="宋体" w:cs="宋体"/>
                <w:sz w:val="28"/>
                <w:szCs w:val="28"/>
              </w:rPr>
              <w:t>${Closed_year}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${Closed_Month}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${Closed_Day}</w:t>
            </w:r>
            <w:bookmarkStart w:id="0" w:name="_GoBack"/>
            <w:bookmarkEnd w:id="0"/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  <w:p w:rsidR="002B6437" w:rsidRDefault="002B6437">
            <w:pPr>
              <w:spacing w:line="500" w:lineRule="exact"/>
              <w:jc w:val="right"/>
              <w:rPr>
                <w:rFonts w:ascii="宋体" w:cs="宋体"/>
                <w:sz w:val="28"/>
                <w:szCs w:val="28"/>
              </w:rPr>
            </w:pPr>
          </w:p>
        </w:tc>
      </w:tr>
    </w:tbl>
    <w:p w:rsidR="002B6437" w:rsidRDefault="002B6437">
      <w:pPr>
        <w:pStyle w:val="BodyText"/>
        <w:jc w:val="center"/>
        <w:rPr>
          <w:rFonts w:cs="Times New Roman"/>
        </w:rPr>
      </w:pPr>
    </w:p>
    <w:sectPr w:rsidR="002B6437" w:rsidSect="00E25850">
      <w:headerReference w:type="default" r:id="rId8"/>
      <w:footerReference w:type="default" r:id="rId9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437" w:rsidRDefault="002B6437">
      <w:r>
        <w:separator/>
      </w:r>
    </w:p>
  </w:endnote>
  <w:endnote w:type="continuationSeparator" w:id="0">
    <w:p w:rsidR="002B6437" w:rsidRDefault="002B64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437" w:rsidRDefault="002B64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437" w:rsidRDefault="002B6437">
      <w:r>
        <w:separator/>
      </w:r>
    </w:p>
  </w:footnote>
  <w:footnote w:type="continuationSeparator" w:id="0">
    <w:p w:rsidR="002B6437" w:rsidRDefault="002B64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437" w:rsidRDefault="002B6437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C7DBA"/>
    <w:rsid w:val="00172A27"/>
    <w:rsid w:val="0027687E"/>
    <w:rsid w:val="002B6437"/>
    <w:rsid w:val="00317AFE"/>
    <w:rsid w:val="004D4494"/>
    <w:rsid w:val="006012FF"/>
    <w:rsid w:val="00626BB6"/>
    <w:rsid w:val="006E1DB6"/>
    <w:rsid w:val="007D02B3"/>
    <w:rsid w:val="007F6A32"/>
    <w:rsid w:val="008A2BD6"/>
    <w:rsid w:val="0091467F"/>
    <w:rsid w:val="009B3EBE"/>
    <w:rsid w:val="00A04303"/>
    <w:rsid w:val="00AA3D54"/>
    <w:rsid w:val="00B54EFB"/>
    <w:rsid w:val="00B64CC9"/>
    <w:rsid w:val="00BA59F6"/>
    <w:rsid w:val="00C0533B"/>
    <w:rsid w:val="00D20E59"/>
    <w:rsid w:val="00D81488"/>
    <w:rsid w:val="00DC5C1C"/>
    <w:rsid w:val="00E25850"/>
    <w:rsid w:val="00EC2445"/>
    <w:rsid w:val="00EF6209"/>
    <w:rsid w:val="00F803E2"/>
    <w:rsid w:val="00FD4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2B3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7D02B3"/>
    <w:rPr>
      <w:rFonts w:cs="Times New Roma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7D02B3"/>
    <w:rPr>
      <w:rFonts w:cs="Times New Roman"/>
      <w:kern w:val="2"/>
      <w:sz w:val="18"/>
      <w:szCs w:val="18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7D02B3"/>
    <w:rPr>
      <w:rFonts w:cs="Times New Roman"/>
      <w:kern w:val="2"/>
      <w:sz w:val="18"/>
      <w:szCs w:val="18"/>
    </w:rPr>
  </w:style>
  <w:style w:type="character" w:customStyle="1" w:styleId="htd01">
    <w:name w:val="htd01"/>
    <w:basedOn w:val="DefaultParagraphFont"/>
    <w:uiPriority w:val="99"/>
    <w:rsid w:val="007D02B3"/>
    <w:rPr>
      <w:rFonts w:cs="Times New Roman"/>
    </w:rPr>
  </w:style>
  <w:style w:type="paragraph" w:styleId="Header">
    <w:name w:val="header"/>
    <w:basedOn w:val="Normal"/>
    <w:link w:val="HeaderChar1"/>
    <w:uiPriority w:val="99"/>
    <w:rsid w:val="007D0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7D02B3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1"/>
      <w:szCs w:val="21"/>
    </w:rPr>
  </w:style>
  <w:style w:type="paragraph" w:styleId="NormalWeb">
    <w:name w:val="Normal (Web)"/>
    <w:basedOn w:val="Normal"/>
    <w:uiPriority w:val="99"/>
    <w:rsid w:val="007D02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Footer">
    <w:name w:val="footer"/>
    <w:basedOn w:val="Normal"/>
    <w:link w:val="FooterChar1"/>
    <w:uiPriority w:val="99"/>
    <w:rsid w:val="007D0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7D02B3"/>
    <w:rPr>
      <w:rFonts w:ascii="仿宋_GB2312" w:eastAsia="仿宋_GB2312" w:cs="仿宋_GB231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17</Words>
  <Characters>97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微软用户</cp:lastModifiedBy>
  <cp:revision>4</cp:revision>
  <dcterms:created xsi:type="dcterms:W3CDTF">2013-02-04T14:04:00Z</dcterms:created>
  <dcterms:modified xsi:type="dcterms:W3CDTF">2013-05-16T10:18:00Z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