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51" w:rsidRDefault="00F97051" w:rsidP="006F221B">
      <w:pPr>
        <w:jc w:val="center"/>
        <w:rPr>
          <w:rFonts w:ascii="宋体" w:cs="宋体"/>
          <w:b/>
          <w:bCs/>
          <w:sz w:val="48"/>
          <w:szCs w:val="48"/>
        </w:rPr>
      </w:pPr>
      <w:bookmarkStart w:id="0" w:name="案件处理意见书（处罚决定）"/>
    </w:p>
    <w:p w:rsidR="00F97051" w:rsidRDefault="00F97051" w:rsidP="006F221B">
      <w:pPr>
        <w:jc w:val="center"/>
        <w:rPr>
          <w:rFonts w:ascii="宋体" w:cs="宋体"/>
          <w:b/>
          <w:bCs/>
          <w:sz w:val="48"/>
          <w:szCs w:val="48"/>
        </w:rPr>
      </w:pPr>
      <w:r w:rsidRPr="006F221B">
        <w:rPr>
          <w:rFonts w:ascii="宋体" w:hAnsi="宋体" w:cs="宋体" w:hint="eastAsia"/>
          <w:b/>
          <w:bCs/>
          <w:sz w:val="48"/>
          <w:szCs w:val="48"/>
        </w:rPr>
        <w:t>行政处罚决定审批</w:t>
      </w:r>
      <w:bookmarkEnd w:id="0"/>
      <w:r w:rsidRPr="006F221B">
        <w:rPr>
          <w:rFonts w:ascii="宋体" w:hAnsi="宋体" w:cs="宋体" w:hint="eastAsia"/>
          <w:b/>
          <w:bCs/>
          <w:sz w:val="48"/>
          <w:szCs w:val="48"/>
        </w:rPr>
        <w:t>表</w:t>
      </w:r>
    </w:p>
    <w:p w:rsidR="00F97051" w:rsidRPr="006F221B" w:rsidRDefault="00F97051" w:rsidP="006F221B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-9pt;margin-top:-62.4pt;width:87.05pt;height:85.4pt;z-index:251658240;visibility:visible">
            <v:imagedata r:id="rId4" o:title=""/>
          </v:shape>
        </w:pict>
      </w:r>
    </w:p>
    <w:p w:rsidR="00F97051" w:rsidRPr="0000206D" w:rsidRDefault="00F97051" w:rsidP="002A70A0">
      <w:pPr>
        <w:spacing w:line="400" w:lineRule="exact"/>
        <w:jc w:val="center"/>
        <w:rPr>
          <w:rFonts w:ascii="宋体"/>
          <w:b/>
          <w:sz w:val="28"/>
          <w:szCs w:val="28"/>
        </w:rPr>
      </w:pPr>
    </w:p>
    <w:tbl>
      <w:tblPr>
        <w:tblW w:w="9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9"/>
        <w:gridCol w:w="1488"/>
        <w:gridCol w:w="2316"/>
        <w:gridCol w:w="1595"/>
        <w:gridCol w:w="1260"/>
        <w:gridCol w:w="1410"/>
      </w:tblGrid>
      <w:tr w:rsidR="00F97051" w:rsidTr="00BF6EA0">
        <w:trPr>
          <w:trHeight w:val="570"/>
          <w:jc w:val="center"/>
        </w:trPr>
        <w:tc>
          <w:tcPr>
            <w:tcW w:w="1159" w:type="dxa"/>
            <w:vAlign w:val="center"/>
          </w:tcPr>
          <w:p w:rsidR="00F97051" w:rsidRDefault="00F97051" w:rsidP="00895624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>
              <w:rPr>
                <w:rFonts w:ascii="宋体" w:hAnsi="宋体" w:cs="宋体-18030" w:hint="eastAsia"/>
                <w:spacing w:val="-2"/>
                <w:sz w:val="28"/>
                <w:szCs w:val="28"/>
              </w:rPr>
              <w:t>案由</w:t>
            </w:r>
          </w:p>
        </w:tc>
        <w:tc>
          <w:tcPr>
            <w:tcW w:w="8069" w:type="dxa"/>
            <w:gridSpan w:val="5"/>
            <w:vAlign w:val="center"/>
          </w:tcPr>
          <w:p w:rsidR="00F97051" w:rsidRDefault="00F97051" w:rsidP="00895624">
            <w:pPr>
              <w:widowControl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 w:rsidRPr="00895624">
              <w:rPr>
                <w:rFonts w:ascii="宋体"/>
                <w:sz w:val="28"/>
              </w:rPr>
              <w:t>${Type_Violation}</w:t>
            </w:r>
            <w:bookmarkStart w:id="1" w:name="_GoBack"/>
            <w:bookmarkEnd w:id="1"/>
            <w:r w:rsidRPr="00895624">
              <w:rPr>
                <w:rFonts w:ascii="宋体" w:hint="eastAsia"/>
                <w:sz w:val="28"/>
              </w:rPr>
              <w:t>案</w:t>
            </w:r>
          </w:p>
        </w:tc>
      </w:tr>
      <w:tr w:rsidR="00F97051" w:rsidRPr="00CB6267" w:rsidTr="002D121B">
        <w:tblPrEx>
          <w:tblLook w:val="01E0"/>
        </w:tblPrEx>
        <w:trPr>
          <w:trHeight w:val="661"/>
          <w:jc w:val="center"/>
        </w:trPr>
        <w:tc>
          <w:tcPr>
            <w:tcW w:w="1159" w:type="dxa"/>
            <w:vMerge w:val="restart"/>
            <w:vAlign w:val="center"/>
          </w:tcPr>
          <w:p w:rsidR="00F97051" w:rsidRPr="00CB6267" w:rsidRDefault="00F97051" w:rsidP="00895624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6B198A">
              <w:rPr>
                <w:rFonts w:ascii="宋体" w:hAnsi="宋体" w:cs="宋体-18030" w:hint="eastAsia"/>
                <w:spacing w:val="-2"/>
                <w:sz w:val="28"/>
                <w:szCs w:val="28"/>
              </w:rPr>
              <w:t>当事人</w:t>
            </w:r>
            <w:r>
              <w:rPr>
                <w:rFonts w:ascii="宋体" w:hAnsi="宋体" w:cs="宋体-18030"/>
                <w:spacing w:val="-2"/>
                <w:sz w:val="28"/>
                <w:szCs w:val="28"/>
              </w:rPr>
              <w:t>(</w:t>
            </w:r>
            <w:r>
              <w:rPr>
                <w:rFonts w:ascii="宋体" w:hAnsi="宋体" w:cs="宋体-18030" w:hint="eastAsia"/>
                <w:spacing w:val="-2"/>
                <w:sz w:val="28"/>
                <w:szCs w:val="28"/>
              </w:rPr>
              <w:t>单位</w:t>
            </w:r>
            <w:r>
              <w:rPr>
                <w:rFonts w:ascii="宋体" w:hAnsi="宋体" w:cs="宋体-18030"/>
                <w:spacing w:val="-2"/>
                <w:sz w:val="28"/>
                <w:szCs w:val="28"/>
              </w:rPr>
              <w:t>)</w:t>
            </w:r>
          </w:p>
        </w:tc>
        <w:tc>
          <w:tcPr>
            <w:tcW w:w="1488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名称</w:t>
            </w:r>
          </w:p>
        </w:tc>
        <w:tc>
          <w:tcPr>
            <w:tcW w:w="2316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${Name_Unit}</w:t>
            </w:r>
          </w:p>
        </w:tc>
        <w:tc>
          <w:tcPr>
            <w:tcW w:w="2855" w:type="dxa"/>
            <w:gridSpan w:val="2"/>
            <w:vAlign w:val="center"/>
          </w:tcPr>
          <w:p w:rsidR="00F97051" w:rsidRDefault="00F97051" w:rsidP="0089562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负责人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410" w:type="dxa"/>
            <w:vAlign w:val="center"/>
          </w:tcPr>
          <w:p w:rsidR="00F97051" w:rsidRDefault="00F97051" w:rsidP="00895624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F97051" w:rsidRPr="00CB6267" w:rsidTr="00BF6EA0">
        <w:tblPrEx>
          <w:tblLook w:val="01E0"/>
        </w:tblPrEx>
        <w:trPr>
          <w:trHeight w:val="675"/>
          <w:jc w:val="center"/>
        </w:trPr>
        <w:tc>
          <w:tcPr>
            <w:tcW w:w="1159" w:type="dxa"/>
            <w:vMerge/>
            <w:vAlign w:val="center"/>
          </w:tcPr>
          <w:p w:rsidR="00F97051" w:rsidRPr="006B198A" w:rsidRDefault="00F97051" w:rsidP="00895624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1488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地址</w:t>
            </w:r>
          </w:p>
        </w:tc>
        <w:tc>
          <w:tcPr>
            <w:tcW w:w="2316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${Address_Unit}</w:t>
            </w:r>
          </w:p>
        </w:tc>
        <w:tc>
          <w:tcPr>
            <w:tcW w:w="1595" w:type="dxa"/>
            <w:vAlign w:val="center"/>
          </w:tcPr>
          <w:p w:rsidR="00F97051" w:rsidRDefault="00F97051" w:rsidP="0089562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670" w:type="dxa"/>
            <w:gridSpan w:val="2"/>
            <w:vAlign w:val="center"/>
          </w:tcPr>
          <w:p w:rsidR="00F97051" w:rsidRDefault="00F97051" w:rsidP="00895624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${Phone_Unit}</w:t>
            </w:r>
          </w:p>
        </w:tc>
      </w:tr>
      <w:tr w:rsidR="00F97051" w:rsidRPr="00CB6267" w:rsidTr="00BF6EA0">
        <w:tblPrEx>
          <w:tblLook w:val="01E0"/>
        </w:tblPrEx>
        <w:trPr>
          <w:trHeight w:val="1204"/>
          <w:jc w:val="center"/>
        </w:trPr>
        <w:tc>
          <w:tcPr>
            <w:tcW w:w="1159" w:type="dxa"/>
            <w:vAlign w:val="center"/>
          </w:tcPr>
          <w:p w:rsidR="00F97051" w:rsidRPr="00CB6267" w:rsidRDefault="00F97051" w:rsidP="00895624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985009">
              <w:rPr>
                <w:rFonts w:ascii="宋体" w:hAnsi="宋体" w:hint="eastAsia"/>
                <w:sz w:val="28"/>
              </w:rPr>
              <w:t>陈述申辩</w:t>
            </w:r>
            <w:r>
              <w:rPr>
                <w:rFonts w:ascii="宋体" w:hAnsi="宋体" w:hint="eastAsia"/>
                <w:sz w:val="28"/>
              </w:rPr>
              <w:t>或</w:t>
            </w:r>
            <w:r w:rsidRPr="00985009">
              <w:rPr>
                <w:rFonts w:ascii="宋体" w:hAnsi="宋体" w:hint="eastAsia"/>
                <w:sz w:val="28"/>
              </w:rPr>
              <w:t>听证情况</w:t>
            </w:r>
          </w:p>
        </w:tc>
        <w:tc>
          <w:tcPr>
            <w:tcW w:w="8069" w:type="dxa"/>
            <w:gridSpan w:val="5"/>
            <w:vAlign w:val="center"/>
          </w:tcPr>
          <w:p w:rsidR="00F97051" w:rsidRPr="00E4723E" w:rsidRDefault="00F97051" w:rsidP="00E4723E">
            <w:pPr>
              <w:spacing w:line="360" w:lineRule="exact"/>
              <w:ind w:firstLine="570"/>
              <w:rPr>
                <w:rFonts w:ascii="宋体"/>
                <w:sz w:val="28"/>
              </w:rPr>
            </w:pPr>
            <w:r w:rsidRPr="00E4723E">
              <w:rPr>
                <w:rFonts w:ascii="宋体" w:hint="eastAsia"/>
                <w:sz w:val="28"/>
              </w:rPr>
              <w:t>当事人自愿放弃陈述和申辩权利</w:t>
            </w:r>
            <w:r>
              <w:rPr>
                <w:rFonts w:ascii="宋体" w:hint="eastAsia"/>
                <w:sz w:val="28"/>
              </w:rPr>
              <w:t>。</w:t>
            </w:r>
          </w:p>
        </w:tc>
      </w:tr>
      <w:tr w:rsidR="00F97051" w:rsidRPr="00CB6267" w:rsidTr="00BF6EA0">
        <w:tblPrEx>
          <w:tblLook w:val="01E0"/>
        </w:tblPrEx>
        <w:trPr>
          <w:cantSplit/>
          <w:trHeight w:val="4039"/>
          <w:jc w:val="center"/>
        </w:trPr>
        <w:tc>
          <w:tcPr>
            <w:tcW w:w="1159" w:type="dxa"/>
            <w:vAlign w:val="center"/>
          </w:tcPr>
          <w:p w:rsidR="00F97051" w:rsidRPr="00CB6267" w:rsidRDefault="00F97051" w:rsidP="00895624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处理意见</w:t>
            </w:r>
          </w:p>
        </w:tc>
        <w:tc>
          <w:tcPr>
            <w:tcW w:w="8069" w:type="dxa"/>
            <w:gridSpan w:val="5"/>
            <w:vAlign w:val="bottom"/>
          </w:tcPr>
          <w:p w:rsidR="00F97051" w:rsidRDefault="00F97051" w:rsidP="00F97051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F97051" w:rsidRDefault="00F97051" w:rsidP="00F97051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F97051" w:rsidRDefault="00F97051" w:rsidP="00F97051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F97051" w:rsidRDefault="00F97051" w:rsidP="00F97051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</w:t>
            </w:r>
          </w:p>
          <w:p w:rsidR="00F97051" w:rsidRDefault="00F97051" w:rsidP="00F97051">
            <w:pPr>
              <w:spacing w:line="440" w:lineRule="exact"/>
              <w:ind w:firstLineChars="200" w:firstLine="3168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F97051" w:rsidRDefault="00F97051" w:rsidP="00F97051">
            <w:pPr>
              <w:spacing w:line="440" w:lineRule="exact"/>
              <w:ind w:firstLineChars="200" w:firstLine="3168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F97051" w:rsidRDefault="00F97051" w:rsidP="00F97051">
            <w:pPr>
              <w:spacing w:line="440" w:lineRule="exact"/>
              <w:ind w:firstLineChars="604" w:firstLine="31680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执法人员签名：</w:t>
            </w:r>
          </w:p>
          <w:p w:rsidR="00F97051" w:rsidRPr="00CB6267" w:rsidRDefault="00F97051" w:rsidP="00F97051">
            <w:pPr>
              <w:spacing w:line="440" w:lineRule="exact"/>
              <w:ind w:firstLineChars="1100" w:firstLine="31680"/>
              <w:rPr>
                <w:rFonts w:ascii="宋体"/>
                <w:sz w:val="28"/>
              </w:rPr>
            </w:pPr>
          </w:p>
          <w:p w:rsidR="00F97051" w:rsidRPr="00CB6267" w:rsidRDefault="00F97051" w:rsidP="004218BD">
            <w:pPr>
              <w:spacing w:line="440" w:lineRule="exact"/>
              <w:jc w:val="right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${PunishAsk_year}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${PunishAsk_Month}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${PunishAsk_Day}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F97051" w:rsidRPr="00CB6267" w:rsidTr="008E5EA3">
        <w:tblPrEx>
          <w:tblLook w:val="01E0"/>
        </w:tblPrEx>
        <w:trPr>
          <w:cantSplit/>
          <w:trHeight w:val="1495"/>
          <w:jc w:val="center"/>
        </w:trPr>
        <w:tc>
          <w:tcPr>
            <w:tcW w:w="1159" w:type="dxa"/>
            <w:vAlign w:val="center"/>
          </w:tcPr>
          <w:p w:rsidR="00F97051" w:rsidRPr="00CB6267" w:rsidRDefault="00F97051" w:rsidP="00427386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执法</w:t>
            </w:r>
          </w:p>
          <w:p w:rsidR="00F97051" w:rsidRPr="00CB6267" w:rsidRDefault="00F97051" w:rsidP="00427386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机关</w:t>
            </w:r>
          </w:p>
          <w:p w:rsidR="00F97051" w:rsidRPr="00CB6267" w:rsidRDefault="00F97051" w:rsidP="00427386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意见</w:t>
            </w:r>
          </w:p>
        </w:tc>
        <w:tc>
          <w:tcPr>
            <w:tcW w:w="8069" w:type="dxa"/>
            <w:gridSpan w:val="5"/>
            <w:vAlign w:val="bottom"/>
          </w:tcPr>
          <w:p w:rsidR="00F97051" w:rsidRDefault="00F97051" w:rsidP="00427386"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</w:p>
          <w:p w:rsidR="00F97051" w:rsidRDefault="00F97051" w:rsidP="00427386">
            <w:pPr>
              <w:wordWrap w:val="0"/>
              <w:spacing w:line="360" w:lineRule="exact"/>
              <w:jc w:val="righ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签名：</w:t>
            </w:r>
            <w:r>
              <w:rPr>
                <w:rFonts w:ascii="宋体" w:hAnsi="宋体"/>
                <w:sz w:val="28"/>
              </w:rPr>
              <w:t xml:space="preserve">                          </w:t>
            </w:r>
          </w:p>
          <w:p w:rsidR="00F97051" w:rsidRPr="00CB6267" w:rsidRDefault="00F97051" w:rsidP="00427386">
            <w:pPr>
              <w:spacing w:line="360" w:lineRule="exact"/>
              <w:rPr>
                <w:rFonts w:ascii="宋体"/>
                <w:sz w:val="28"/>
              </w:rPr>
            </w:pPr>
          </w:p>
          <w:p w:rsidR="00F97051" w:rsidRPr="00CB6267" w:rsidRDefault="00F97051" w:rsidP="00427386"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年</w:t>
            </w:r>
            <w:r w:rsidRPr="00CB6267">
              <w:rPr>
                <w:rFonts w:ascii="宋体" w:hAnsi="宋体"/>
                <w:sz w:val="28"/>
              </w:rPr>
              <w:t xml:space="preserve">    </w:t>
            </w:r>
            <w:r w:rsidRPr="00CB6267">
              <w:rPr>
                <w:rFonts w:ascii="宋体" w:hAnsi="宋体" w:hint="eastAsia"/>
                <w:sz w:val="28"/>
              </w:rPr>
              <w:t>月</w:t>
            </w:r>
            <w:r w:rsidRPr="00CB6267"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日</w:t>
            </w:r>
          </w:p>
        </w:tc>
      </w:tr>
      <w:tr w:rsidR="00F97051" w:rsidRPr="00CB6267" w:rsidTr="004F2C9C">
        <w:tblPrEx>
          <w:tblLook w:val="01E0"/>
        </w:tblPrEx>
        <w:trPr>
          <w:cantSplit/>
          <w:trHeight w:val="777"/>
          <w:jc w:val="center"/>
        </w:trPr>
        <w:tc>
          <w:tcPr>
            <w:tcW w:w="1159" w:type="dxa"/>
            <w:vAlign w:val="center"/>
          </w:tcPr>
          <w:p w:rsidR="00F97051" w:rsidRDefault="00F97051" w:rsidP="00F14FF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8069" w:type="dxa"/>
            <w:gridSpan w:val="5"/>
          </w:tcPr>
          <w:p w:rsidR="00F97051" w:rsidRDefault="00F97051" w:rsidP="00F97051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${PunishAsk_year}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${PunishAsk_Month}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${PunishAsk_Day}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${PunishAsk_Hour}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${PunishAsk_Minute}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分通过电话请示，领导同意处罚决定。</w:t>
            </w:r>
          </w:p>
          <w:p w:rsidR="00F97051" w:rsidRDefault="00F97051" w:rsidP="00F14FF4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F97051" w:rsidRDefault="00F97051"/>
    <w:sectPr w:rsidR="00F97051" w:rsidSect="00A612E7">
      <w:pgSz w:w="11906" w:h="16838"/>
      <w:pgMar w:top="1247" w:right="1418" w:bottom="1247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-18030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70A0"/>
    <w:rsid w:val="0000206D"/>
    <w:rsid w:val="000258FB"/>
    <w:rsid w:val="00026C99"/>
    <w:rsid w:val="000C7C28"/>
    <w:rsid w:val="000F30A7"/>
    <w:rsid w:val="000F3D4D"/>
    <w:rsid w:val="00147F8F"/>
    <w:rsid w:val="001B31BA"/>
    <w:rsid w:val="001F56D8"/>
    <w:rsid w:val="002A33CD"/>
    <w:rsid w:val="002A70A0"/>
    <w:rsid w:val="002D121B"/>
    <w:rsid w:val="002E2B51"/>
    <w:rsid w:val="0038191E"/>
    <w:rsid w:val="003D0380"/>
    <w:rsid w:val="003D08F5"/>
    <w:rsid w:val="003F69F8"/>
    <w:rsid w:val="004218BD"/>
    <w:rsid w:val="00427386"/>
    <w:rsid w:val="00474901"/>
    <w:rsid w:val="00482338"/>
    <w:rsid w:val="00485C62"/>
    <w:rsid w:val="004A7939"/>
    <w:rsid w:val="004D563F"/>
    <w:rsid w:val="004F2C9C"/>
    <w:rsid w:val="004F4C24"/>
    <w:rsid w:val="004F5DDE"/>
    <w:rsid w:val="00505AB8"/>
    <w:rsid w:val="005E0583"/>
    <w:rsid w:val="005F05BC"/>
    <w:rsid w:val="006167F9"/>
    <w:rsid w:val="00652FF4"/>
    <w:rsid w:val="00661EE1"/>
    <w:rsid w:val="006B198A"/>
    <w:rsid w:val="006F221B"/>
    <w:rsid w:val="006F47A0"/>
    <w:rsid w:val="00706886"/>
    <w:rsid w:val="008307E5"/>
    <w:rsid w:val="0086515B"/>
    <w:rsid w:val="00895624"/>
    <w:rsid w:val="008E5EA3"/>
    <w:rsid w:val="0096423F"/>
    <w:rsid w:val="00985009"/>
    <w:rsid w:val="00A37EAE"/>
    <w:rsid w:val="00A46796"/>
    <w:rsid w:val="00A55282"/>
    <w:rsid w:val="00A612E7"/>
    <w:rsid w:val="00A73E37"/>
    <w:rsid w:val="00A86CB4"/>
    <w:rsid w:val="00AC76BB"/>
    <w:rsid w:val="00AF7658"/>
    <w:rsid w:val="00BF53EB"/>
    <w:rsid w:val="00BF6EA0"/>
    <w:rsid w:val="00C244EE"/>
    <w:rsid w:val="00C6292C"/>
    <w:rsid w:val="00CB6267"/>
    <w:rsid w:val="00D059DE"/>
    <w:rsid w:val="00D21E66"/>
    <w:rsid w:val="00D57928"/>
    <w:rsid w:val="00E0249E"/>
    <w:rsid w:val="00E16A18"/>
    <w:rsid w:val="00E4723E"/>
    <w:rsid w:val="00E6373A"/>
    <w:rsid w:val="00E81F4F"/>
    <w:rsid w:val="00E871B6"/>
    <w:rsid w:val="00EC3FD7"/>
    <w:rsid w:val="00EF0E66"/>
    <w:rsid w:val="00F14FF4"/>
    <w:rsid w:val="00F22FC9"/>
    <w:rsid w:val="00F524CE"/>
    <w:rsid w:val="00F86799"/>
    <w:rsid w:val="00F97051"/>
    <w:rsid w:val="00F97A58"/>
    <w:rsid w:val="00FA1BD0"/>
    <w:rsid w:val="00FA6645"/>
    <w:rsid w:val="00FD0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0A0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1CharCharChar">
    <w:name w:val="Char1 Char Char Char"/>
    <w:basedOn w:val="Normal"/>
    <w:uiPriority w:val="99"/>
    <w:rsid w:val="002A70A0"/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</TotalTime>
  <Pages>1</Pages>
  <Words>100</Words>
  <Characters>574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行政处罚决定审批表</dc:title>
  <dc:subject/>
  <dc:creator>微软用户</dc:creator>
  <cp:keywords/>
  <dc:description/>
  <cp:lastModifiedBy>微软用户</cp:lastModifiedBy>
  <cp:revision>20</cp:revision>
  <dcterms:created xsi:type="dcterms:W3CDTF">2013-04-28T02:57:00Z</dcterms:created>
  <dcterms:modified xsi:type="dcterms:W3CDTF">2016-04-21T01:29:00Z</dcterms:modified>
</cp:coreProperties>
</file>