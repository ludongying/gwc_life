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491" w:rsidRDefault="00A13491">
      <w:pPr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-23.4pt;width:87.05pt;height:85.4pt;z-index:251658240;visibility:visible">
            <v:imagedata r:id="rId6" o:title=""/>
          </v:shape>
        </w:pict>
      </w:r>
      <w:r>
        <w:rPr>
          <w:rFonts w:ascii="宋体" w:hAnsi="宋体" w:cs="宋体"/>
          <w:b/>
          <w:bCs/>
          <w:sz w:val="44"/>
          <w:szCs w:val="44"/>
        </w:rPr>
        <w:t xml:space="preserve"> </w:t>
      </w:r>
      <w:r>
        <w:rPr>
          <w:rFonts w:ascii="宋体" w:hAnsi="宋体" w:cs="宋体" w:hint="eastAsia"/>
          <w:b/>
          <w:bCs/>
          <w:sz w:val="44"/>
          <w:szCs w:val="44"/>
        </w:rPr>
        <w:t>卷</w:t>
      </w:r>
      <w:r>
        <w:rPr>
          <w:rFonts w:ascii="宋体" w:hAnsi="宋体" w:cs="宋体"/>
          <w:b/>
          <w:bCs/>
          <w:sz w:val="44"/>
          <w:szCs w:val="44"/>
        </w:rPr>
        <w:t xml:space="preserve"> </w:t>
      </w:r>
      <w:r>
        <w:rPr>
          <w:rFonts w:ascii="宋体" w:hAnsi="宋体" w:cs="宋体" w:hint="eastAsia"/>
          <w:b/>
          <w:bCs/>
          <w:sz w:val="44"/>
          <w:szCs w:val="44"/>
        </w:rPr>
        <w:t>宗</w:t>
      </w:r>
      <w:r>
        <w:rPr>
          <w:rFonts w:ascii="宋体" w:hAnsi="宋体" w:cs="宋体"/>
          <w:b/>
          <w:bCs/>
          <w:sz w:val="44"/>
          <w:szCs w:val="44"/>
        </w:rPr>
        <w:t xml:space="preserve"> </w:t>
      </w:r>
      <w:r>
        <w:rPr>
          <w:rFonts w:ascii="宋体" w:hAnsi="宋体" w:cs="宋体" w:hint="eastAsia"/>
          <w:b/>
          <w:bCs/>
          <w:sz w:val="44"/>
          <w:szCs w:val="44"/>
        </w:rPr>
        <w:t>目</w:t>
      </w:r>
      <w:r>
        <w:rPr>
          <w:rFonts w:ascii="宋体" w:hAnsi="宋体" w:cs="宋体"/>
          <w:b/>
          <w:bCs/>
          <w:sz w:val="44"/>
          <w:szCs w:val="44"/>
        </w:rPr>
        <w:t xml:space="preserve"> </w:t>
      </w:r>
      <w:r>
        <w:rPr>
          <w:rFonts w:ascii="宋体" w:hAnsi="宋体" w:cs="宋体" w:hint="eastAsia"/>
          <w:b/>
          <w:bCs/>
          <w:sz w:val="44"/>
          <w:szCs w:val="44"/>
        </w:rPr>
        <w:t>录</w:t>
      </w:r>
    </w:p>
    <w:p w:rsidR="00A13491" w:rsidRDefault="00A13491">
      <w:pPr>
        <w:jc w:val="center"/>
        <w:rPr>
          <w:rFonts w:ascii="宋体" w:cs="宋体"/>
          <w:b/>
          <w:bCs/>
          <w:sz w:val="44"/>
          <w:szCs w:val="44"/>
        </w:rPr>
      </w:pPr>
    </w:p>
    <w:p w:rsidR="00A13491" w:rsidRDefault="00A13491" w:rsidP="005B6377">
      <w:pPr>
        <w:wordWrap w:val="0"/>
        <w:spacing w:beforeLines="50" w:line="50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             </w:t>
      </w:r>
    </w:p>
    <w:tbl>
      <w:tblPr>
        <w:tblpPr w:leftFromText="180" w:rightFromText="180" w:vertAnchor="text" w:horzAnchor="margin" w:tblpXSpec="center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3431"/>
        <w:gridCol w:w="2880"/>
        <w:gridCol w:w="1080"/>
        <w:gridCol w:w="1072"/>
      </w:tblGrid>
      <w:tr w:rsidR="00A13491" w:rsidTr="006B2740">
        <w:trPr>
          <w:trHeight w:val="731"/>
        </w:trPr>
        <w:tc>
          <w:tcPr>
            <w:tcW w:w="817" w:type="dxa"/>
          </w:tcPr>
          <w:p w:rsidR="00A13491" w:rsidRDefault="00A13491" w:rsidP="006B2740">
            <w:pPr>
              <w:spacing w:line="6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序号</w:t>
            </w:r>
          </w:p>
        </w:tc>
        <w:tc>
          <w:tcPr>
            <w:tcW w:w="3431" w:type="dxa"/>
          </w:tcPr>
          <w:p w:rsidR="00A13491" w:rsidRDefault="00A13491">
            <w:pPr>
              <w:spacing w:line="6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名称</w:t>
            </w:r>
          </w:p>
        </w:tc>
        <w:tc>
          <w:tcPr>
            <w:tcW w:w="2880" w:type="dxa"/>
          </w:tcPr>
          <w:p w:rsidR="00A13491" w:rsidRDefault="00A13491">
            <w:pPr>
              <w:spacing w:line="6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日期</w:t>
            </w:r>
          </w:p>
        </w:tc>
        <w:tc>
          <w:tcPr>
            <w:tcW w:w="1080" w:type="dxa"/>
          </w:tcPr>
          <w:p w:rsidR="00A13491" w:rsidRDefault="00A13491">
            <w:pPr>
              <w:spacing w:line="6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页号</w:t>
            </w:r>
          </w:p>
        </w:tc>
        <w:tc>
          <w:tcPr>
            <w:tcW w:w="1072" w:type="dxa"/>
          </w:tcPr>
          <w:p w:rsidR="00A13491" w:rsidRDefault="00A13491">
            <w:pPr>
              <w:spacing w:line="6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备注</w:t>
            </w:r>
          </w:p>
        </w:tc>
      </w:tr>
      <w:tr w:rsidR="00A13491" w:rsidTr="006B2740">
        <w:trPr>
          <w:trHeight w:val="634"/>
        </w:trPr>
        <w:tc>
          <w:tcPr>
            <w:tcW w:w="817" w:type="dxa"/>
          </w:tcPr>
          <w:p w:rsidR="00A13491" w:rsidRDefault="00A13491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1</w:t>
            </w:r>
          </w:p>
        </w:tc>
        <w:tc>
          <w:tcPr>
            <w:tcW w:w="3431" w:type="dxa"/>
          </w:tcPr>
          <w:p w:rsidR="00A13491" w:rsidRDefault="00A13491" w:rsidP="006B2740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行政处罚决定书</w:t>
            </w:r>
          </w:p>
        </w:tc>
        <w:tc>
          <w:tcPr>
            <w:tcW w:w="2880" w:type="dxa"/>
          </w:tcPr>
          <w:p w:rsidR="00A13491" w:rsidRDefault="00A13491" w:rsidP="007606CD">
            <w:pPr>
              <w:jc w:val="center"/>
              <w:rPr>
                <w:rFonts w:ascii="宋体" w:cs="宋体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宋体" w:hAnsi="宋体" w:cs="宋体"/>
                <w:sz w:val="28"/>
                <w:szCs w:val="28"/>
              </w:rPr>
              <w:t>${Punish_year}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${Punish_Month}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${Punish_Day}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A13491" w:rsidRDefault="00A1349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A13491" w:rsidRDefault="00A1349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A13491" w:rsidTr="006B2740">
        <w:trPr>
          <w:trHeight w:val="634"/>
        </w:trPr>
        <w:tc>
          <w:tcPr>
            <w:tcW w:w="817" w:type="dxa"/>
          </w:tcPr>
          <w:p w:rsidR="00A13491" w:rsidRDefault="00A13491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2</w:t>
            </w:r>
          </w:p>
        </w:tc>
        <w:tc>
          <w:tcPr>
            <w:tcW w:w="3431" w:type="dxa"/>
          </w:tcPr>
          <w:p w:rsidR="00A13491" w:rsidRDefault="00A13491" w:rsidP="006B2740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行政处罚立案审批表</w:t>
            </w:r>
          </w:p>
        </w:tc>
        <w:tc>
          <w:tcPr>
            <w:tcW w:w="2880" w:type="dxa"/>
          </w:tcPr>
          <w:p w:rsidR="00A13491" w:rsidRDefault="00A13491" w:rsidP="003276B0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${Shou_year}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${Shou_Month}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${Shou_Day}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A13491" w:rsidRDefault="00A1349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A13491" w:rsidRDefault="00A1349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A13491" w:rsidTr="006B2740">
        <w:trPr>
          <w:trHeight w:val="634"/>
        </w:trPr>
        <w:tc>
          <w:tcPr>
            <w:tcW w:w="817" w:type="dxa"/>
          </w:tcPr>
          <w:p w:rsidR="00A13491" w:rsidRDefault="00A13491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3</w:t>
            </w:r>
          </w:p>
        </w:tc>
        <w:tc>
          <w:tcPr>
            <w:tcW w:w="3431" w:type="dxa"/>
          </w:tcPr>
          <w:p w:rsidR="00A13491" w:rsidRDefault="00A13491" w:rsidP="006B2740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现场检查（勘验）笔录</w:t>
            </w:r>
          </w:p>
        </w:tc>
        <w:tc>
          <w:tcPr>
            <w:tcW w:w="2880" w:type="dxa"/>
          </w:tcPr>
          <w:p w:rsidR="00A13491" w:rsidRDefault="00A13491" w:rsidP="00DD1E92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${Check_year}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${Check_Month}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${Check_Day}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A13491" w:rsidRDefault="00A1349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A13491" w:rsidRDefault="00A1349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A13491" w:rsidTr="006B2740">
        <w:trPr>
          <w:trHeight w:val="634"/>
        </w:trPr>
        <w:tc>
          <w:tcPr>
            <w:tcW w:w="817" w:type="dxa"/>
          </w:tcPr>
          <w:p w:rsidR="00A13491" w:rsidRDefault="00A13491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4</w:t>
            </w:r>
          </w:p>
        </w:tc>
        <w:tc>
          <w:tcPr>
            <w:tcW w:w="3431" w:type="dxa"/>
          </w:tcPr>
          <w:p w:rsidR="00A13491" w:rsidRDefault="00A13491" w:rsidP="006B2740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询问笔录</w:t>
            </w:r>
          </w:p>
        </w:tc>
        <w:tc>
          <w:tcPr>
            <w:tcW w:w="2880" w:type="dxa"/>
          </w:tcPr>
          <w:p w:rsidR="00A13491" w:rsidRDefault="00A13491" w:rsidP="005E4356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${Ask_year}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${Ask_Month}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${Ask_Day}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A13491" w:rsidRDefault="00A1349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A13491" w:rsidRDefault="00A1349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A13491" w:rsidTr="006B2740">
        <w:trPr>
          <w:trHeight w:val="634"/>
        </w:trPr>
        <w:tc>
          <w:tcPr>
            <w:tcW w:w="817" w:type="dxa"/>
          </w:tcPr>
          <w:p w:rsidR="00A13491" w:rsidRDefault="00A13491" w:rsidP="006F6AB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5</w:t>
            </w:r>
          </w:p>
        </w:tc>
        <w:tc>
          <w:tcPr>
            <w:tcW w:w="3431" w:type="dxa"/>
          </w:tcPr>
          <w:p w:rsidR="00A13491" w:rsidRDefault="00A13491" w:rsidP="006F6AB5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相关证件及照片等证据</w:t>
            </w:r>
          </w:p>
        </w:tc>
        <w:tc>
          <w:tcPr>
            <w:tcW w:w="2880" w:type="dxa"/>
          </w:tcPr>
          <w:p w:rsidR="00A13491" w:rsidRDefault="00A13491" w:rsidP="006F6AB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${Check_year}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${Check_Month}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${Check_Day}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A13491" w:rsidRDefault="00A13491" w:rsidP="006F6AB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A13491" w:rsidRDefault="00A13491" w:rsidP="006F6AB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A13491" w:rsidTr="006B2740">
        <w:trPr>
          <w:trHeight w:val="634"/>
        </w:trPr>
        <w:tc>
          <w:tcPr>
            <w:tcW w:w="817" w:type="dxa"/>
          </w:tcPr>
          <w:p w:rsidR="00A13491" w:rsidRDefault="00A13491" w:rsidP="006F6AB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6</w:t>
            </w:r>
          </w:p>
        </w:tc>
        <w:tc>
          <w:tcPr>
            <w:tcW w:w="3431" w:type="dxa"/>
          </w:tcPr>
          <w:p w:rsidR="00A13491" w:rsidRDefault="00A13491" w:rsidP="006F6AB5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案件处理意见书</w:t>
            </w:r>
          </w:p>
        </w:tc>
        <w:tc>
          <w:tcPr>
            <w:tcW w:w="2880" w:type="dxa"/>
          </w:tcPr>
          <w:p w:rsidR="00A13491" w:rsidRDefault="00A13491" w:rsidP="006F6AB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${Idea_year}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${Idea_Month}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${Idea_Day}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A13491" w:rsidRDefault="00A13491" w:rsidP="006F6AB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A13491" w:rsidRDefault="00A13491" w:rsidP="006F6AB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A13491" w:rsidTr="006B2740">
        <w:trPr>
          <w:trHeight w:val="634"/>
        </w:trPr>
        <w:tc>
          <w:tcPr>
            <w:tcW w:w="817" w:type="dxa"/>
          </w:tcPr>
          <w:p w:rsidR="00A13491" w:rsidRDefault="00A13491" w:rsidP="006F6AB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7</w:t>
            </w:r>
          </w:p>
        </w:tc>
        <w:tc>
          <w:tcPr>
            <w:tcW w:w="3431" w:type="dxa"/>
          </w:tcPr>
          <w:p w:rsidR="00A13491" w:rsidRDefault="00A13491" w:rsidP="006F6AB5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行政处罚事先告知书</w:t>
            </w:r>
          </w:p>
        </w:tc>
        <w:tc>
          <w:tcPr>
            <w:tcW w:w="2880" w:type="dxa"/>
          </w:tcPr>
          <w:p w:rsidR="00A13491" w:rsidRDefault="00A13491" w:rsidP="006F6AB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${Idea_year}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${Idea_Month}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${Idea_Day}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A13491" w:rsidRDefault="00A13491" w:rsidP="006F6AB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A13491" w:rsidRDefault="00A13491" w:rsidP="006F6AB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A13491" w:rsidTr="006B2740">
        <w:trPr>
          <w:trHeight w:val="634"/>
        </w:trPr>
        <w:tc>
          <w:tcPr>
            <w:tcW w:w="817" w:type="dxa"/>
          </w:tcPr>
          <w:p w:rsidR="00A13491" w:rsidRDefault="00A13491" w:rsidP="00D231A5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8</w:t>
            </w:r>
          </w:p>
        </w:tc>
        <w:tc>
          <w:tcPr>
            <w:tcW w:w="3431" w:type="dxa"/>
          </w:tcPr>
          <w:p w:rsidR="00A13491" w:rsidRDefault="00A13491" w:rsidP="00D231A5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送达回证（一）</w:t>
            </w:r>
          </w:p>
        </w:tc>
        <w:tc>
          <w:tcPr>
            <w:tcW w:w="28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${Idea_year}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${Idea_Month}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${Idea_Day}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A13491" w:rsidTr="006B2740">
        <w:trPr>
          <w:trHeight w:val="634"/>
        </w:trPr>
        <w:tc>
          <w:tcPr>
            <w:tcW w:w="817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9</w:t>
            </w:r>
          </w:p>
        </w:tc>
        <w:tc>
          <w:tcPr>
            <w:tcW w:w="3431" w:type="dxa"/>
          </w:tcPr>
          <w:p w:rsidR="00A13491" w:rsidRDefault="00A13491" w:rsidP="00D231A5">
            <w:pPr>
              <w:jc w:val="left"/>
              <w:rPr>
                <w:rFonts w:ascii="宋体" w:cs="宋体"/>
                <w:sz w:val="28"/>
                <w:szCs w:val="28"/>
              </w:rPr>
            </w:pPr>
            <w:r w:rsidRPr="00003EA0">
              <w:rPr>
                <w:rFonts w:ascii="宋体" w:hAnsi="宋体" w:cs="宋体" w:hint="eastAsia"/>
                <w:sz w:val="28"/>
                <w:szCs w:val="28"/>
              </w:rPr>
              <w:t>陈述和申辩笔录</w:t>
            </w:r>
          </w:p>
        </w:tc>
        <w:tc>
          <w:tcPr>
            <w:tcW w:w="28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${Idea_year}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${Idea_Month}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${Idea_Day}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A13491" w:rsidTr="006B2740">
        <w:trPr>
          <w:trHeight w:val="634"/>
        </w:trPr>
        <w:tc>
          <w:tcPr>
            <w:tcW w:w="817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1</w:t>
            </w:r>
            <w:r>
              <w:rPr>
                <w:rFonts w:ascii="宋体" w:cs="宋体"/>
                <w:sz w:val="28"/>
                <w:szCs w:val="28"/>
              </w:rPr>
              <w:t>0</w:t>
            </w:r>
          </w:p>
        </w:tc>
        <w:tc>
          <w:tcPr>
            <w:tcW w:w="3431" w:type="dxa"/>
          </w:tcPr>
          <w:p w:rsidR="00A13491" w:rsidRPr="00043D2E" w:rsidRDefault="00A13491" w:rsidP="00D231A5">
            <w:pPr>
              <w:jc w:val="left"/>
              <w:rPr>
                <w:rFonts w:ascii="宋体" w:cs="宋体"/>
                <w:sz w:val="28"/>
                <w:szCs w:val="28"/>
              </w:rPr>
            </w:pPr>
            <w:r w:rsidRPr="00043D2E">
              <w:rPr>
                <w:rFonts w:ascii="宋体" w:hAnsi="宋体" w:cs="宋体" w:hint="eastAsia"/>
                <w:sz w:val="28"/>
                <w:szCs w:val="28"/>
              </w:rPr>
              <w:t>行政处罚决定审批表</w:t>
            </w:r>
          </w:p>
        </w:tc>
        <w:tc>
          <w:tcPr>
            <w:tcW w:w="28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${Idea_year}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${Idea_Month}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${Idea_Day}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A13491" w:rsidTr="006B2740">
        <w:trPr>
          <w:trHeight w:val="634"/>
        </w:trPr>
        <w:tc>
          <w:tcPr>
            <w:tcW w:w="817" w:type="dxa"/>
          </w:tcPr>
          <w:p w:rsidR="00A13491" w:rsidRDefault="00A13491" w:rsidP="00D231A5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11</w:t>
            </w:r>
          </w:p>
        </w:tc>
        <w:tc>
          <w:tcPr>
            <w:tcW w:w="3431" w:type="dxa"/>
          </w:tcPr>
          <w:p w:rsidR="00A13491" w:rsidRDefault="00A13491" w:rsidP="00D231A5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送达回证（二）</w:t>
            </w:r>
          </w:p>
        </w:tc>
        <w:tc>
          <w:tcPr>
            <w:tcW w:w="28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${Punish_year}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${Punish_Month}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${Punish_Day}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A13491" w:rsidTr="006B2740">
        <w:trPr>
          <w:trHeight w:val="634"/>
        </w:trPr>
        <w:tc>
          <w:tcPr>
            <w:tcW w:w="817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12</w:t>
            </w:r>
          </w:p>
        </w:tc>
        <w:tc>
          <w:tcPr>
            <w:tcW w:w="3431" w:type="dxa"/>
          </w:tcPr>
          <w:p w:rsidR="00A13491" w:rsidRDefault="00A13491" w:rsidP="00D231A5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要求当场缴纳罚款的申请书</w:t>
            </w:r>
          </w:p>
        </w:tc>
        <w:tc>
          <w:tcPr>
            <w:tcW w:w="28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${Punish_year}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${Punish_Month}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${Punish_Day}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A13491" w:rsidTr="006B2740">
        <w:trPr>
          <w:trHeight w:val="634"/>
        </w:trPr>
        <w:tc>
          <w:tcPr>
            <w:tcW w:w="817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13</w:t>
            </w:r>
          </w:p>
        </w:tc>
        <w:tc>
          <w:tcPr>
            <w:tcW w:w="3431" w:type="dxa"/>
          </w:tcPr>
          <w:p w:rsidR="00A13491" w:rsidRDefault="00A13491" w:rsidP="00D231A5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执行的票据</w:t>
            </w:r>
          </w:p>
        </w:tc>
        <w:tc>
          <w:tcPr>
            <w:tcW w:w="28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${Punish_year}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${Punish_Month}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${Punish_Day}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A13491" w:rsidTr="006B2740">
        <w:trPr>
          <w:trHeight w:val="645"/>
        </w:trPr>
        <w:tc>
          <w:tcPr>
            <w:tcW w:w="817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cs="宋体"/>
                <w:sz w:val="28"/>
                <w:szCs w:val="28"/>
              </w:rPr>
              <w:t>14</w:t>
            </w:r>
          </w:p>
        </w:tc>
        <w:tc>
          <w:tcPr>
            <w:tcW w:w="3431" w:type="dxa"/>
          </w:tcPr>
          <w:p w:rsidR="00A13491" w:rsidRPr="00A97B38" w:rsidRDefault="00A13491" w:rsidP="00D231A5">
            <w:pPr>
              <w:jc w:val="left"/>
              <w:rPr>
                <w:rFonts w:ascii="宋体" w:cs="宋体"/>
                <w:sz w:val="28"/>
                <w:szCs w:val="28"/>
              </w:rPr>
            </w:pPr>
            <w:r w:rsidRPr="00A97B38">
              <w:rPr>
                <w:rFonts w:ascii="宋体" w:hAnsi="宋体" w:cs="宋体" w:hint="eastAsia"/>
                <w:sz w:val="28"/>
                <w:szCs w:val="28"/>
              </w:rPr>
              <w:t>责令返港通知书</w:t>
            </w:r>
          </w:p>
        </w:tc>
        <w:tc>
          <w:tcPr>
            <w:tcW w:w="28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${Punish_year}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${Punish_Month}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${Punish_Day}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A13491" w:rsidTr="006B2740">
        <w:trPr>
          <w:trHeight w:val="645"/>
        </w:trPr>
        <w:tc>
          <w:tcPr>
            <w:tcW w:w="817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cs="宋体"/>
                <w:sz w:val="28"/>
                <w:szCs w:val="28"/>
              </w:rPr>
              <w:t>15</w:t>
            </w:r>
          </w:p>
        </w:tc>
        <w:tc>
          <w:tcPr>
            <w:tcW w:w="3431" w:type="dxa"/>
          </w:tcPr>
          <w:p w:rsidR="00A13491" w:rsidRPr="00A97B38" w:rsidRDefault="00A13491" w:rsidP="00D231A5">
            <w:pPr>
              <w:jc w:val="left"/>
              <w:rPr>
                <w:rFonts w:ascii="宋体" w:cs="宋体"/>
                <w:sz w:val="28"/>
                <w:szCs w:val="28"/>
              </w:rPr>
            </w:pPr>
            <w:r w:rsidRPr="00A97B38">
              <w:rPr>
                <w:rFonts w:ascii="宋体" w:hAnsi="宋体" w:cs="宋体" w:hint="eastAsia"/>
                <w:sz w:val="28"/>
                <w:szCs w:val="28"/>
              </w:rPr>
              <w:t>限时返港承诺书</w:t>
            </w:r>
          </w:p>
        </w:tc>
        <w:tc>
          <w:tcPr>
            <w:tcW w:w="28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${Punish_year}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${Punish_Month}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${Punish_Day}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A13491" w:rsidTr="006B2740">
        <w:trPr>
          <w:trHeight w:val="645"/>
        </w:trPr>
        <w:tc>
          <w:tcPr>
            <w:tcW w:w="817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16</w:t>
            </w:r>
          </w:p>
        </w:tc>
        <w:tc>
          <w:tcPr>
            <w:tcW w:w="3431" w:type="dxa"/>
          </w:tcPr>
          <w:p w:rsidR="00A13491" w:rsidRDefault="00A13491" w:rsidP="00D231A5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行政处罚结案报告</w:t>
            </w:r>
          </w:p>
        </w:tc>
        <w:tc>
          <w:tcPr>
            <w:tcW w:w="28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${Closed_year}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${Closed_Month}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${Closed_Day}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A13491" w:rsidTr="006B2740">
        <w:trPr>
          <w:trHeight w:val="645"/>
        </w:trPr>
        <w:tc>
          <w:tcPr>
            <w:tcW w:w="817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17</w:t>
            </w:r>
          </w:p>
        </w:tc>
        <w:tc>
          <w:tcPr>
            <w:tcW w:w="3431" w:type="dxa"/>
          </w:tcPr>
          <w:p w:rsidR="00A13491" w:rsidRDefault="00A13491" w:rsidP="00D231A5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备考表</w:t>
            </w:r>
          </w:p>
        </w:tc>
        <w:tc>
          <w:tcPr>
            <w:tcW w:w="28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${Closed_year}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${Closed_Month}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${Closed_Day}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</w:tbl>
    <w:p w:rsidR="00A13491" w:rsidRDefault="00A13491">
      <w:pPr>
        <w:pStyle w:val="BodyText"/>
      </w:pPr>
    </w:p>
    <w:sectPr w:rsidR="00A13491" w:rsidSect="00BF7C68">
      <w:headerReference w:type="default" r:id="rId7"/>
      <w:footerReference w:type="default" r:id="rId8"/>
      <w:pgSz w:w="11906" w:h="16838"/>
      <w:pgMar w:top="1247" w:right="1417" w:bottom="1247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491" w:rsidRDefault="00A13491">
      <w:r>
        <w:separator/>
      </w:r>
    </w:p>
  </w:endnote>
  <w:endnote w:type="continuationSeparator" w:id="0">
    <w:p w:rsidR="00A13491" w:rsidRDefault="00A134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491" w:rsidRDefault="00A134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491" w:rsidRDefault="00A13491">
      <w:r>
        <w:separator/>
      </w:r>
    </w:p>
  </w:footnote>
  <w:footnote w:type="continuationSeparator" w:id="0">
    <w:p w:rsidR="00A13491" w:rsidRDefault="00A134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491" w:rsidRDefault="00A13491">
    <w:pPr>
      <w:pStyle w:val="Header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3EA0"/>
    <w:rsid w:val="0001364D"/>
    <w:rsid w:val="0002679B"/>
    <w:rsid w:val="00043D2E"/>
    <w:rsid w:val="00084426"/>
    <w:rsid w:val="00095D5E"/>
    <w:rsid w:val="000B491F"/>
    <w:rsid w:val="000D0435"/>
    <w:rsid w:val="000E4F97"/>
    <w:rsid w:val="00116858"/>
    <w:rsid w:val="00147BBF"/>
    <w:rsid w:val="00164FFC"/>
    <w:rsid w:val="00172A27"/>
    <w:rsid w:val="0017571B"/>
    <w:rsid w:val="001A2BB3"/>
    <w:rsid w:val="001C29E9"/>
    <w:rsid w:val="001F5D19"/>
    <w:rsid w:val="001F62DC"/>
    <w:rsid w:val="00211C8D"/>
    <w:rsid w:val="002127AD"/>
    <w:rsid w:val="002168B7"/>
    <w:rsid w:val="002217CA"/>
    <w:rsid w:val="00222B4C"/>
    <w:rsid w:val="0029204B"/>
    <w:rsid w:val="00296848"/>
    <w:rsid w:val="002E0079"/>
    <w:rsid w:val="002E51C3"/>
    <w:rsid w:val="00303FFE"/>
    <w:rsid w:val="003276B0"/>
    <w:rsid w:val="00371434"/>
    <w:rsid w:val="00400F2B"/>
    <w:rsid w:val="00401937"/>
    <w:rsid w:val="00411FC5"/>
    <w:rsid w:val="00446FF3"/>
    <w:rsid w:val="004B3491"/>
    <w:rsid w:val="0051547E"/>
    <w:rsid w:val="00536F1F"/>
    <w:rsid w:val="00547A0C"/>
    <w:rsid w:val="005B4EA0"/>
    <w:rsid w:val="005B6377"/>
    <w:rsid w:val="005D4488"/>
    <w:rsid w:val="005E4356"/>
    <w:rsid w:val="005E7D0B"/>
    <w:rsid w:val="00647C7A"/>
    <w:rsid w:val="00665BE4"/>
    <w:rsid w:val="006A041C"/>
    <w:rsid w:val="006A0B11"/>
    <w:rsid w:val="006A52F5"/>
    <w:rsid w:val="006B2740"/>
    <w:rsid w:val="006D566E"/>
    <w:rsid w:val="006E2C1B"/>
    <w:rsid w:val="006F1876"/>
    <w:rsid w:val="006F6AB5"/>
    <w:rsid w:val="00734C21"/>
    <w:rsid w:val="00756F69"/>
    <w:rsid w:val="007606CD"/>
    <w:rsid w:val="007B7859"/>
    <w:rsid w:val="007D2EFB"/>
    <w:rsid w:val="007E5B17"/>
    <w:rsid w:val="00836ED0"/>
    <w:rsid w:val="00864D7C"/>
    <w:rsid w:val="00871AFA"/>
    <w:rsid w:val="0087601E"/>
    <w:rsid w:val="008B6E8D"/>
    <w:rsid w:val="008C199A"/>
    <w:rsid w:val="008E4838"/>
    <w:rsid w:val="00903EAF"/>
    <w:rsid w:val="00966BC6"/>
    <w:rsid w:val="00972E1B"/>
    <w:rsid w:val="009A5835"/>
    <w:rsid w:val="00A01C1C"/>
    <w:rsid w:val="00A13491"/>
    <w:rsid w:val="00A97B38"/>
    <w:rsid w:val="00AE1C2D"/>
    <w:rsid w:val="00B1184B"/>
    <w:rsid w:val="00B57D30"/>
    <w:rsid w:val="00B84A6D"/>
    <w:rsid w:val="00BC3D8B"/>
    <w:rsid w:val="00BD08EE"/>
    <w:rsid w:val="00BD4F6E"/>
    <w:rsid w:val="00BF7C68"/>
    <w:rsid w:val="00C015D2"/>
    <w:rsid w:val="00C34B4E"/>
    <w:rsid w:val="00C46D81"/>
    <w:rsid w:val="00C65378"/>
    <w:rsid w:val="00C6595F"/>
    <w:rsid w:val="00C80427"/>
    <w:rsid w:val="00CA56F7"/>
    <w:rsid w:val="00CA7AF3"/>
    <w:rsid w:val="00CB455A"/>
    <w:rsid w:val="00CC3293"/>
    <w:rsid w:val="00CF7A6E"/>
    <w:rsid w:val="00D01F3B"/>
    <w:rsid w:val="00D0307A"/>
    <w:rsid w:val="00D12396"/>
    <w:rsid w:val="00D21A3D"/>
    <w:rsid w:val="00D231A5"/>
    <w:rsid w:val="00D35C3D"/>
    <w:rsid w:val="00D407C3"/>
    <w:rsid w:val="00D54D78"/>
    <w:rsid w:val="00DA2EEB"/>
    <w:rsid w:val="00DD1E92"/>
    <w:rsid w:val="00DE09CD"/>
    <w:rsid w:val="00DE275A"/>
    <w:rsid w:val="00DF03C1"/>
    <w:rsid w:val="00DF79CE"/>
    <w:rsid w:val="00E036EF"/>
    <w:rsid w:val="00E07090"/>
    <w:rsid w:val="00E403B8"/>
    <w:rsid w:val="00E65613"/>
    <w:rsid w:val="00E9761F"/>
    <w:rsid w:val="00EA2D5A"/>
    <w:rsid w:val="00F7060E"/>
    <w:rsid w:val="00F70B31"/>
    <w:rsid w:val="00FB1DD4"/>
    <w:rsid w:val="00FD0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AF3"/>
    <w:pPr>
      <w:widowControl w:val="0"/>
      <w:jc w:val="both"/>
    </w:pPr>
    <w:rPr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rsid w:val="00CA7AF3"/>
    <w:rPr>
      <w:rFonts w:cs="Times New Roman"/>
    </w:rPr>
  </w:style>
  <w:style w:type="character" w:customStyle="1" w:styleId="HeaderChar1">
    <w:name w:val="Header Char1"/>
    <w:uiPriority w:val="99"/>
    <w:locked/>
    <w:rsid w:val="00CA7AF3"/>
    <w:rPr>
      <w:kern w:val="2"/>
      <w:sz w:val="18"/>
    </w:rPr>
  </w:style>
  <w:style w:type="character" w:customStyle="1" w:styleId="FooterChar1">
    <w:name w:val="Footer Char1"/>
    <w:uiPriority w:val="99"/>
    <w:locked/>
    <w:rsid w:val="00CA7AF3"/>
    <w:rPr>
      <w:kern w:val="2"/>
      <w:sz w:val="18"/>
    </w:rPr>
  </w:style>
  <w:style w:type="character" w:customStyle="1" w:styleId="htd01">
    <w:name w:val="htd01"/>
    <w:basedOn w:val="DefaultParagraphFont"/>
    <w:uiPriority w:val="99"/>
    <w:rsid w:val="00CA7AF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A7AF3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72E1B"/>
    <w:rPr>
      <w:rFonts w:cs="Times New Roman"/>
      <w:sz w:val="18"/>
    </w:rPr>
  </w:style>
  <w:style w:type="paragraph" w:styleId="NormalWeb">
    <w:name w:val="Normal (Web)"/>
    <w:basedOn w:val="Normal"/>
    <w:uiPriority w:val="99"/>
    <w:rsid w:val="00CA7AF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rsid w:val="00CA7AF3"/>
    <w:pPr>
      <w:ind w:leftChars="2500" w:left="100"/>
    </w:pPr>
    <w:rPr>
      <w:kern w:val="0"/>
      <w:sz w:val="20"/>
    </w:r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972E1B"/>
    <w:rPr>
      <w:rFonts w:cs="Times New Roman"/>
      <w:sz w:val="21"/>
    </w:rPr>
  </w:style>
  <w:style w:type="paragraph" w:styleId="Header">
    <w:name w:val="header"/>
    <w:basedOn w:val="Normal"/>
    <w:link w:val="HeaderChar"/>
    <w:uiPriority w:val="99"/>
    <w:rsid w:val="00CA7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72E1B"/>
    <w:rPr>
      <w:rFonts w:cs="Times New Roman"/>
      <w:sz w:val="18"/>
    </w:rPr>
  </w:style>
  <w:style w:type="paragraph" w:styleId="BodyText">
    <w:name w:val="Body Text"/>
    <w:basedOn w:val="Normal"/>
    <w:link w:val="BodyTextChar"/>
    <w:uiPriority w:val="99"/>
    <w:rsid w:val="00CA7AF3"/>
    <w:rPr>
      <w:kern w:val="0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72E1B"/>
    <w:rPr>
      <w:rFonts w:cs="Times New Roman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41</TotalTime>
  <Pages>3</Pages>
  <Words>151</Words>
  <Characters>863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微软用户</cp:lastModifiedBy>
  <cp:revision>49</cp:revision>
  <dcterms:created xsi:type="dcterms:W3CDTF">2013-02-04T13:59:00Z</dcterms:created>
  <dcterms:modified xsi:type="dcterms:W3CDTF">2014-05-26T09:20:00Z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