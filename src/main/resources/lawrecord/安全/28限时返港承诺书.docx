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8D8" w:rsidRDefault="001158D8" w:rsidP="00872F88">
      <w:pPr>
        <w:pStyle w:val="Heading1"/>
        <w:jc w:val="center"/>
      </w:pPr>
      <w:r>
        <w:rPr>
          <w:rFonts w:hint="eastAsia"/>
        </w:rPr>
        <w:t>返港承诺书</w:t>
      </w:r>
    </w:p>
    <w:p w:rsidR="001158D8" w:rsidRPr="00DE5C2E" w:rsidRDefault="001158D8" w:rsidP="00BB1FD0">
      <w:pPr>
        <w:ind w:firstLineChars="200" w:firstLine="31680"/>
        <w:rPr>
          <w:rFonts w:ascii="宋体"/>
          <w:sz w:val="28"/>
          <w:szCs w:val="28"/>
        </w:rPr>
      </w:pPr>
      <w:r w:rsidRPr="00DE5C2E">
        <w:rPr>
          <w:rFonts w:hint="eastAsia"/>
          <w:sz w:val="32"/>
          <w:szCs w:val="32"/>
        </w:rPr>
        <w:t>本人因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 w:rsidRPr="0038406F">
        <w:rPr>
          <w:rFonts w:ascii="宋体" w:hAnsi="宋体" w:hint="eastAsia"/>
          <w:sz w:val="32"/>
          <w:szCs w:val="32"/>
        </w:rPr>
        <w:t>，</w:t>
      </w:r>
      <w:r w:rsidRPr="0038406F"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 w:rsidRPr="0038406F">
        <w:rPr>
          <w:rFonts w:ascii="宋体" w:hAnsi="宋体" w:cs="宋体" w:hint="eastAsia"/>
          <w:sz w:val="32"/>
          <w:szCs w:val="32"/>
        </w:rPr>
        <w:t>的规定</w:t>
      </w:r>
      <w:r w:rsidRPr="00DE5C2E">
        <w:rPr>
          <w:rFonts w:hint="eastAsia"/>
          <w:sz w:val="32"/>
          <w:szCs w:val="32"/>
        </w:rPr>
        <w:t>被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>
        <w:rPr>
          <w:sz w:val="32"/>
          <w:szCs w:val="32"/>
          <w:u w:val="single"/>
        </w:rPr>
        <w:t xml:space="preserve"> </w:t>
      </w:r>
      <w:r w:rsidRPr="00DE5C2E">
        <w:rPr>
          <w:sz w:val="32"/>
          <w:szCs w:val="32"/>
        </w:rPr>
        <w:t xml:space="preserve"> </w:t>
      </w:r>
      <w:r w:rsidRPr="00DE5C2E">
        <w:rPr>
          <w:rFonts w:hint="eastAsia"/>
          <w:sz w:val="32"/>
          <w:szCs w:val="32"/>
        </w:rPr>
        <w:t>查获，</w:t>
      </w:r>
      <w:r w:rsidRPr="00DE5C2E">
        <w:rPr>
          <w:rFonts w:ascii="宋体" w:hAnsi="宋体" w:cs="宋体" w:hint="eastAsia"/>
          <w:sz w:val="32"/>
          <w:szCs w:val="32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 w:rsidRPr="0038406F">
        <w:rPr>
          <w:rFonts w:ascii="宋体" w:hAnsi="宋体" w:cs="宋体" w:hint="eastAsia"/>
          <w:sz w:val="32"/>
          <w:szCs w:val="32"/>
        </w:rPr>
        <w:t>的规定</w:t>
      </w:r>
      <w:r w:rsidRPr="00DE5C2E">
        <w:rPr>
          <w:rFonts w:ascii="宋体" w:hAnsi="宋体" w:cs="宋体" w:hint="eastAsia"/>
          <w:sz w:val="32"/>
          <w:szCs w:val="32"/>
        </w:rPr>
        <w:t>，</w:t>
      </w:r>
      <w:r w:rsidRPr="00DE5C2E">
        <w:rPr>
          <w:rFonts w:hint="eastAsia"/>
          <w:sz w:val="32"/>
          <w:szCs w:val="32"/>
        </w:rPr>
        <w:t>自愿接受处罚。</w:t>
      </w:r>
      <w:r w:rsidRPr="00DE5C2E">
        <w:rPr>
          <w:rFonts w:ascii="宋体" w:hAnsi="宋体" w:hint="eastAsia"/>
          <w:sz w:val="32"/>
          <w:szCs w:val="32"/>
        </w:rPr>
        <w:t>现已收到你单位下达的《责令返港通知书》</w:t>
      </w:r>
      <w:r>
        <w:rPr>
          <w:rFonts w:ascii="宋体" w:hAnsi="宋体" w:hint="eastAsia"/>
          <w:sz w:val="32"/>
          <w:szCs w:val="32"/>
        </w:rPr>
        <w:t>（</w:t>
      </w:r>
      <w:r>
        <w:rPr>
          <w:rFonts w:ascii="宋体" w:hAnsi="宋体"/>
          <w:sz w:val="28"/>
          <w:szCs w:val="28"/>
        </w:rPr>
        <w:t>${Short}</w:t>
      </w:r>
      <w:r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  <w:r w:rsidRPr="00DE5C2E">
        <w:rPr>
          <w:rFonts w:ascii="宋体" w:hAnsi="宋体"/>
          <w:sz w:val="32"/>
          <w:szCs w:val="32"/>
        </w:rPr>
        <w:t>)</w:t>
      </w:r>
      <w:r w:rsidRPr="00DE5C2E">
        <w:rPr>
          <w:rFonts w:ascii="宋体" w:hAnsi="宋体" w:hint="eastAsia"/>
          <w:sz w:val="32"/>
          <w:szCs w:val="32"/>
        </w:rPr>
        <w:t>文件。根据文件要求，</w:t>
      </w:r>
      <w:r>
        <w:rPr>
          <w:rFonts w:hint="eastAsia"/>
          <w:sz w:val="32"/>
          <w:szCs w:val="32"/>
        </w:rPr>
        <w:t>承诺自被查获之日起，立即返港，在</w:t>
      </w:r>
      <w:r w:rsidRPr="00DE5C2E">
        <w:rPr>
          <w:rFonts w:hint="eastAsia"/>
          <w:sz w:val="32"/>
          <w:szCs w:val="32"/>
        </w:rPr>
        <w:t>依法取得捕捞许可证等相关证书之前，不再从事一切非法捕捞活动。</w:t>
      </w:r>
    </w:p>
    <w:p w:rsidR="001158D8" w:rsidRDefault="001158D8" w:rsidP="00BB1FD0">
      <w:pPr>
        <w:ind w:firstLineChars="200" w:firstLine="31680"/>
        <w:rPr>
          <w:sz w:val="32"/>
          <w:szCs w:val="32"/>
        </w:rPr>
      </w:pPr>
    </w:p>
    <w:p w:rsidR="001158D8" w:rsidRDefault="001158D8" w:rsidP="00872F88">
      <w:pPr>
        <w:rPr>
          <w:sz w:val="32"/>
          <w:szCs w:val="32"/>
        </w:rPr>
      </w:pPr>
    </w:p>
    <w:p w:rsidR="001158D8" w:rsidRDefault="001158D8" w:rsidP="00BB1FD0">
      <w:pPr>
        <w:ind w:firstLineChars="1650" w:firstLine="31680"/>
        <w:rPr>
          <w:sz w:val="32"/>
          <w:szCs w:val="32"/>
        </w:rPr>
      </w:pPr>
      <w:r>
        <w:rPr>
          <w:rFonts w:hint="eastAsia"/>
          <w:sz w:val="32"/>
          <w:szCs w:val="32"/>
        </w:rPr>
        <w:t>承诺人：</w:t>
      </w:r>
    </w:p>
    <w:p w:rsidR="001158D8" w:rsidRPr="00872F88" w:rsidRDefault="001158D8" w:rsidP="00B30178">
      <w:pPr>
        <w:ind w:firstLineChars="1650" w:firstLine="31680"/>
        <w:rPr>
          <w:sz w:val="32"/>
          <w:szCs w:val="32"/>
        </w:rPr>
      </w:pP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期：</w:t>
      </w:r>
    </w:p>
    <w:sectPr w:rsidR="001158D8" w:rsidRPr="00872F88" w:rsidSect="00C832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8D8" w:rsidRDefault="001158D8">
      <w:r>
        <w:separator/>
      </w:r>
    </w:p>
  </w:endnote>
  <w:endnote w:type="continuationSeparator" w:id="0">
    <w:p w:rsidR="001158D8" w:rsidRDefault="00115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D8" w:rsidRDefault="001158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D8" w:rsidRDefault="001158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D8" w:rsidRDefault="001158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8D8" w:rsidRDefault="001158D8">
      <w:r>
        <w:separator/>
      </w:r>
    </w:p>
  </w:footnote>
  <w:footnote w:type="continuationSeparator" w:id="0">
    <w:p w:rsidR="001158D8" w:rsidRDefault="001158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D8" w:rsidRDefault="001158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D8" w:rsidRDefault="001158D8" w:rsidP="0036485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8D8" w:rsidRDefault="001158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2F88"/>
    <w:rsid w:val="00001112"/>
    <w:rsid w:val="00072967"/>
    <w:rsid w:val="000B59C4"/>
    <w:rsid w:val="001158D8"/>
    <w:rsid w:val="0016185F"/>
    <w:rsid w:val="001C0A55"/>
    <w:rsid w:val="001E5B4E"/>
    <w:rsid w:val="002049DA"/>
    <w:rsid w:val="002F73CC"/>
    <w:rsid w:val="0032213C"/>
    <w:rsid w:val="00364857"/>
    <w:rsid w:val="0038406F"/>
    <w:rsid w:val="00571DDE"/>
    <w:rsid w:val="006522CB"/>
    <w:rsid w:val="00656E8C"/>
    <w:rsid w:val="006B22B6"/>
    <w:rsid w:val="006D02DB"/>
    <w:rsid w:val="00760315"/>
    <w:rsid w:val="007D4EB2"/>
    <w:rsid w:val="00872F88"/>
    <w:rsid w:val="008B2468"/>
    <w:rsid w:val="008C2F2D"/>
    <w:rsid w:val="008C6B72"/>
    <w:rsid w:val="009B02A0"/>
    <w:rsid w:val="00A934D5"/>
    <w:rsid w:val="00B30178"/>
    <w:rsid w:val="00B611C5"/>
    <w:rsid w:val="00BB1FD0"/>
    <w:rsid w:val="00BC5393"/>
    <w:rsid w:val="00C45755"/>
    <w:rsid w:val="00C61AB4"/>
    <w:rsid w:val="00C832D9"/>
    <w:rsid w:val="00CA3517"/>
    <w:rsid w:val="00CB7928"/>
    <w:rsid w:val="00D64BCA"/>
    <w:rsid w:val="00DA7D78"/>
    <w:rsid w:val="00DE5C2E"/>
    <w:rsid w:val="00E12E80"/>
    <w:rsid w:val="00F44AA7"/>
    <w:rsid w:val="00F85EB6"/>
    <w:rsid w:val="00F920CA"/>
    <w:rsid w:val="00FA3B36"/>
    <w:rsid w:val="00FB004F"/>
    <w:rsid w:val="00FB2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A0"/>
    <w:pPr>
      <w:widowControl w:val="0"/>
      <w:jc w:val="both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2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C6B72"/>
    <w:rPr>
      <w:rFonts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872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C6B7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872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C6B7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1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110</Words>
  <Characters>112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返港承诺书</dc:title>
  <dc:subject/>
  <dc:creator>User</dc:creator>
  <cp:keywords/>
  <dc:description/>
  <cp:lastModifiedBy>微软用户</cp:lastModifiedBy>
  <cp:revision>4</cp:revision>
  <dcterms:created xsi:type="dcterms:W3CDTF">2014-05-26T09:52:00Z</dcterms:created>
  <dcterms:modified xsi:type="dcterms:W3CDTF">2016-06-14T02:40:00Z</dcterms:modified>
</cp:coreProperties>
</file>