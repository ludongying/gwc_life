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25" w:rsidRDefault="00845B25" w:rsidP="00256F77">
      <w:pPr>
        <w:pStyle w:val="Heading1"/>
        <w:jc w:val="center"/>
      </w:pPr>
      <w:r>
        <w:rPr>
          <w:rFonts w:hint="eastAsia"/>
        </w:rPr>
        <w:t>整改承诺书</w:t>
      </w:r>
    </w:p>
    <w:p w:rsidR="00845B25" w:rsidRPr="008037B8" w:rsidRDefault="00845B25" w:rsidP="002539A3">
      <w:pPr>
        <w:ind w:firstLineChars="200" w:firstLine="31680"/>
        <w:rPr>
          <w:rFonts w:ascii="宋体"/>
          <w:w w:val="95"/>
          <w:sz w:val="32"/>
          <w:szCs w:val="32"/>
          <w:u w:val="single"/>
        </w:rPr>
      </w:pPr>
      <w:r w:rsidRPr="008037B8">
        <w:rPr>
          <w:rFonts w:hint="eastAsia"/>
          <w:w w:val="95"/>
          <w:sz w:val="32"/>
          <w:szCs w:val="32"/>
        </w:rPr>
        <w:t>本人因</w:t>
      </w:r>
      <w:r w:rsidRPr="008037B8">
        <w:rPr>
          <w:rFonts w:ascii="宋体" w:hAnsi="宋体" w:hint="eastAsia"/>
          <w:sz w:val="32"/>
          <w:szCs w:val="32"/>
        </w:rPr>
        <w:t>未按照《农业部关于海洋捕捞渔具最小网目尺寸制度的通告》的要求从事捕捞活动，违反了《中华人民共和国渔业法》第三十条第一款</w:t>
      </w:r>
      <w:r>
        <w:rPr>
          <w:rFonts w:ascii="宋体" w:hAnsi="宋体" w:hint="eastAsia"/>
          <w:sz w:val="32"/>
          <w:szCs w:val="32"/>
        </w:rPr>
        <w:t>之规定，</w:t>
      </w:r>
      <w:r w:rsidRPr="008037B8">
        <w:rPr>
          <w:rFonts w:ascii="宋体" w:hAnsi="宋体" w:hint="eastAsia"/>
          <w:w w:val="95"/>
          <w:sz w:val="32"/>
          <w:szCs w:val="32"/>
        </w:rPr>
        <w:t>被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 w:rsidRPr="008037B8">
        <w:rPr>
          <w:rFonts w:ascii="宋体" w:hAnsi="宋体"/>
          <w:w w:val="95"/>
          <w:sz w:val="32"/>
          <w:szCs w:val="32"/>
          <w:u w:val="single"/>
        </w:rPr>
        <w:t xml:space="preserve"> </w:t>
      </w:r>
      <w:r w:rsidRPr="008037B8">
        <w:rPr>
          <w:rFonts w:ascii="宋体" w:hAnsi="宋体" w:hint="eastAsia"/>
          <w:w w:val="95"/>
          <w:sz w:val="32"/>
          <w:szCs w:val="32"/>
        </w:rPr>
        <w:t>船查获，自愿接受处罚。现已收到你单位下达的《责令整改通知书》</w:t>
      </w:r>
      <w:r w:rsidRPr="008037B8">
        <w:rPr>
          <w:rFonts w:ascii="宋体" w:hAnsi="宋体"/>
          <w:w w:val="95"/>
          <w:sz w:val="32"/>
          <w:szCs w:val="32"/>
        </w:rPr>
        <w:t>(</w:t>
      </w:r>
      <w:r>
        <w:rPr>
          <w:rFonts w:ascii="宋体" w:hAnsi="宋体"/>
          <w:w w:val="95"/>
          <w:sz w:val="32"/>
          <w:szCs w:val="32"/>
        </w:rPr>
        <w:t>${Short}</w:t>
      </w:r>
      <w:r w:rsidRPr="008037B8">
        <w:rPr>
          <w:rFonts w:ascii="宋体" w:hAnsi="宋体" w:hint="eastAsia"/>
          <w:w w:val="95"/>
          <w:sz w:val="32"/>
          <w:szCs w:val="32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  <w:r w:rsidRPr="008037B8">
        <w:rPr>
          <w:rFonts w:ascii="宋体" w:hAnsi="宋体"/>
          <w:w w:val="95"/>
          <w:sz w:val="32"/>
          <w:szCs w:val="32"/>
        </w:rPr>
        <w:t>)</w:t>
      </w:r>
      <w:r w:rsidRPr="008037B8">
        <w:rPr>
          <w:rFonts w:ascii="宋体" w:hAnsi="宋体" w:hint="eastAsia"/>
          <w:w w:val="95"/>
          <w:sz w:val="32"/>
          <w:szCs w:val="32"/>
        </w:rPr>
        <w:t>文件。根据文件要求，承诺自被查获之日起立即返港，并将所有违规、违禁渔具自行整改，保证不再从事非法捕捞活动。</w:t>
      </w:r>
    </w:p>
    <w:p w:rsidR="00845B25" w:rsidRPr="008037B8" w:rsidRDefault="00845B25" w:rsidP="002539A3">
      <w:pPr>
        <w:ind w:firstLineChars="150" w:firstLine="31680"/>
        <w:rPr>
          <w:rFonts w:ascii="宋体"/>
          <w:sz w:val="32"/>
          <w:szCs w:val="32"/>
        </w:rPr>
      </w:pPr>
    </w:p>
    <w:p w:rsidR="00845B25" w:rsidRDefault="00845B25" w:rsidP="00C95344">
      <w:pPr>
        <w:rPr>
          <w:rFonts w:ascii="宋体"/>
          <w:sz w:val="32"/>
          <w:szCs w:val="32"/>
        </w:rPr>
      </w:pPr>
    </w:p>
    <w:p w:rsidR="00845B25" w:rsidRDefault="00845B25" w:rsidP="002539A3">
      <w:pPr>
        <w:ind w:right="640" w:firstLineChars="1600" w:firstLine="31680"/>
        <w:rPr>
          <w:rFonts w:asci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承诺人：</w:t>
      </w:r>
    </w:p>
    <w:p w:rsidR="00845B25" w:rsidRPr="00256F77" w:rsidRDefault="00845B25" w:rsidP="00BA67E4">
      <w:pPr>
        <w:ind w:right="640" w:firstLineChars="150" w:firstLine="31680"/>
        <w:jc w:val="center"/>
        <w:rPr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</w:t>
      </w:r>
      <w:r>
        <w:rPr>
          <w:rFonts w:ascii="宋体" w:hAnsi="宋体" w:hint="eastAsia"/>
          <w:sz w:val="32"/>
          <w:szCs w:val="32"/>
        </w:rPr>
        <w:t>日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期：</w:t>
      </w:r>
    </w:p>
    <w:sectPr w:rsidR="00845B25" w:rsidRPr="00256F77" w:rsidSect="00AC38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B25" w:rsidRDefault="00845B25">
      <w:r>
        <w:separator/>
      </w:r>
    </w:p>
  </w:endnote>
  <w:endnote w:type="continuationSeparator" w:id="0">
    <w:p w:rsidR="00845B25" w:rsidRDefault="00845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B25" w:rsidRDefault="00845B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B25" w:rsidRDefault="00845B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B25" w:rsidRDefault="00845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B25" w:rsidRDefault="00845B25">
      <w:r>
        <w:separator/>
      </w:r>
    </w:p>
  </w:footnote>
  <w:footnote w:type="continuationSeparator" w:id="0">
    <w:p w:rsidR="00845B25" w:rsidRDefault="00845B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B25" w:rsidRDefault="00845B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B25" w:rsidRDefault="00845B25" w:rsidP="008037B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B25" w:rsidRDefault="00845B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6F77"/>
    <w:rsid w:val="000016C5"/>
    <w:rsid w:val="00042FB7"/>
    <w:rsid w:val="00190E9E"/>
    <w:rsid w:val="001C0A55"/>
    <w:rsid w:val="00217779"/>
    <w:rsid w:val="002539A3"/>
    <w:rsid w:val="00256F77"/>
    <w:rsid w:val="004D0D07"/>
    <w:rsid w:val="005E0F85"/>
    <w:rsid w:val="0060299D"/>
    <w:rsid w:val="006522CB"/>
    <w:rsid w:val="006D02DB"/>
    <w:rsid w:val="00725D3B"/>
    <w:rsid w:val="008037B8"/>
    <w:rsid w:val="00845B25"/>
    <w:rsid w:val="00866389"/>
    <w:rsid w:val="00992484"/>
    <w:rsid w:val="009B172B"/>
    <w:rsid w:val="00AC1801"/>
    <w:rsid w:val="00AC38AC"/>
    <w:rsid w:val="00B44C1F"/>
    <w:rsid w:val="00BA67E4"/>
    <w:rsid w:val="00BB7C84"/>
    <w:rsid w:val="00BC1653"/>
    <w:rsid w:val="00BC5393"/>
    <w:rsid w:val="00C50BC0"/>
    <w:rsid w:val="00C63115"/>
    <w:rsid w:val="00C64E1B"/>
    <w:rsid w:val="00C95344"/>
    <w:rsid w:val="00CA3517"/>
    <w:rsid w:val="00E9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E9E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5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256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56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42F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120</Words>
  <Characters>123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整改承诺书</dc:title>
  <dc:subject/>
  <dc:creator>User</dc:creator>
  <cp:keywords/>
  <dc:description/>
  <cp:lastModifiedBy>微软用户</cp:lastModifiedBy>
  <cp:revision>3</cp:revision>
  <cp:lastPrinted>2014-05-04T12:43:00Z</cp:lastPrinted>
  <dcterms:created xsi:type="dcterms:W3CDTF">2014-05-26T09:52:00Z</dcterms:created>
  <dcterms:modified xsi:type="dcterms:W3CDTF">2016-06-14T02:35:00Z</dcterms:modified>
</cp:coreProperties>
</file>