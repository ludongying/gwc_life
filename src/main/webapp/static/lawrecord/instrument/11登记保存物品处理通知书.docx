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3D77" w:rsidRPr="00C26C08" w:rsidRDefault="00813D77" w:rsidP="002B6A46">
      <w:pPr>
        <w:spacing w:line="560" w:lineRule="exact"/>
        <w:jc w:val="center"/>
        <w:rPr>
          <w:rFonts w:ascii="宋体" w:cs="宋体"/>
          <w:b/>
          <w:bCs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15.6pt;width:87.05pt;height:85.4pt;z-index:251658240;visibility:visible">
            <v:imagedata r:id="rId6" o:title=""/>
          </v:shape>
        </w:pict>
      </w:r>
      <w:r>
        <w:rPr>
          <w:rFonts w:ascii="宋体" w:hAnsi="宋体" w:cs="宋体"/>
          <w:b/>
          <w:bCs/>
          <w:sz w:val="48"/>
          <w:szCs w:val="48"/>
        </w:rPr>
        <w:t xml:space="preserve">      </w:t>
      </w:r>
      <w:r w:rsidRPr="00C26C08">
        <w:rPr>
          <w:rFonts w:ascii="宋体" w:hAnsi="宋体" w:cs="宋体" w:hint="eastAsia"/>
          <w:b/>
          <w:bCs/>
          <w:sz w:val="48"/>
          <w:szCs w:val="48"/>
        </w:rPr>
        <w:t>登记保存物品处理通知书</w:t>
      </w:r>
    </w:p>
    <w:p w:rsidR="00813D77" w:rsidRPr="0002790E" w:rsidRDefault="00813D77" w:rsidP="002B6A46">
      <w:pPr>
        <w:jc w:val="center"/>
        <w:rPr>
          <w:rFonts w:ascii="宋体" w:cs="宋体"/>
          <w:sz w:val="28"/>
          <w:szCs w:val="28"/>
        </w:rPr>
      </w:pPr>
      <w:r>
        <w:rPr>
          <w:rFonts w:ascii="宋体" w:cs="宋体"/>
          <w:sz w:val="28"/>
          <w:szCs w:val="28"/>
        </w:rPr>
        <w:t xml:space="preserve"> </w:t>
      </w:r>
    </w:p>
    <w:p w:rsidR="00813D77" w:rsidRPr="00C26C08" w:rsidRDefault="00813D77" w:rsidP="002B6A46">
      <w:pPr>
        <w:rPr>
          <w:rFonts w:ascii="宋体" w:hAns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</w:rPr>
        <w:t xml:space="preserve">  </w:t>
      </w:r>
    </w:p>
    <w:p w:rsidR="00813D77" w:rsidRPr="00C26C08" w:rsidRDefault="00813D77" w:rsidP="002B6A46">
      <w:pPr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</w:t>
      </w:r>
      <w:r w:rsidRPr="00C26C08">
        <w:rPr>
          <w:rFonts w:ascii="宋体" w:hAnsi="宋体" w:cs="宋体" w:hint="eastAsia"/>
          <w:sz w:val="28"/>
          <w:szCs w:val="28"/>
        </w:rPr>
        <w:t>：</w:t>
      </w:r>
    </w:p>
    <w:p w:rsidR="00813D77" w:rsidRPr="00C26C08" w:rsidRDefault="00813D77" w:rsidP="002B6A46">
      <w:pPr>
        <w:ind w:firstLine="57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本机关对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</w:t>
      </w:r>
      <w:r w:rsidRPr="00C26C08">
        <w:rPr>
          <w:rFonts w:ascii="宋体" w:hAnsi="宋体" w:cs="宋体" w:hint="eastAsia"/>
          <w:sz w:val="28"/>
          <w:szCs w:val="28"/>
        </w:rPr>
        <w:t>年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</w:t>
      </w:r>
      <w:r w:rsidRPr="00C26C08">
        <w:rPr>
          <w:rFonts w:ascii="宋体" w:hAnsi="宋体" w:cs="宋体" w:hint="eastAsia"/>
          <w:sz w:val="28"/>
          <w:szCs w:val="28"/>
        </w:rPr>
        <w:t>月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</w:t>
      </w:r>
      <w:r w:rsidRPr="00C26C08">
        <w:rPr>
          <w:rFonts w:ascii="宋体" w:hAnsi="宋体" w:cs="宋体" w:hint="eastAsia"/>
          <w:sz w:val="28"/>
          <w:szCs w:val="28"/>
        </w:rPr>
        <w:t>日登记保存你（单位）的物品作出如下处理决定：</w:t>
      </w:r>
    </w:p>
    <w:p w:rsidR="00813D77" w:rsidRPr="00C26C08" w:rsidRDefault="00813D77" w:rsidP="002B6A4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  </w:t>
      </w:r>
    </w:p>
    <w:p w:rsidR="00813D77" w:rsidRPr="00C26C08" w:rsidRDefault="00813D77" w:rsidP="002B6A4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  </w:t>
      </w:r>
    </w:p>
    <w:p w:rsidR="00813D77" w:rsidRPr="00C26C08" w:rsidRDefault="00813D77" w:rsidP="002B6A4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  </w:t>
      </w:r>
    </w:p>
    <w:p w:rsidR="00813D77" w:rsidRPr="00C26C08" w:rsidRDefault="00813D77" w:rsidP="002B6A4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  </w:t>
      </w:r>
    </w:p>
    <w:p w:rsidR="00813D77" w:rsidRPr="00C26C08" w:rsidRDefault="00813D77" w:rsidP="002B6A4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  </w:t>
      </w:r>
    </w:p>
    <w:p w:rsidR="00813D77" w:rsidRPr="00C26C08" w:rsidRDefault="00813D77" w:rsidP="002B6A4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  </w:t>
      </w:r>
    </w:p>
    <w:p w:rsidR="00813D77" w:rsidRPr="00C26C08" w:rsidRDefault="00813D77" w:rsidP="002B6A4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  </w:t>
      </w:r>
    </w:p>
    <w:p w:rsidR="00813D77" w:rsidRPr="00C26C08" w:rsidRDefault="00813D77" w:rsidP="002B6A4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  </w:t>
      </w:r>
    </w:p>
    <w:p w:rsidR="00813D77" w:rsidRPr="00C26C08" w:rsidRDefault="00813D77" w:rsidP="002B6A4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  </w:t>
      </w:r>
    </w:p>
    <w:p w:rsidR="00813D77" w:rsidRPr="00C26C08" w:rsidRDefault="00813D77" w:rsidP="002B6A4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  </w:t>
      </w:r>
    </w:p>
    <w:p w:rsidR="00813D77" w:rsidRPr="00C26C08" w:rsidRDefault="00813D77" w:rsidP="002B6A46">
      <w:pPr>
        <w:rPr>
          <w:rFonts w:ascii="宋体" w:cs="宋体"/>
          <w:sz w:val="28"/>
          <w:szCs w:val="28"/>
          <w:u w:val="single"/>
        </w:rPr>
      </w:pPr>
    </w:p>
    <w:p w:rsidR="00813D77" w:rsidRPr="00C26C08" w:rsidRDefault="00813D77" w:rsidP="002B6A46">
      <w:pPr>
        <w:ind w:firstLine="570"/>
        <w:rPr>
          <w:rFonts w:ascii="宋体" w:cs="宋体"/>
          <w:sz w:val="28"/>
          <w:szCs w:val="28"/>
          <w:u w:val="single"/>
        </w:rPr>
      </w:pPr>
    </w:p>
    <w:p w:rsidR="00813D77" w:rsidRPr="00C26C08" w:rsidRDefault="00813D77" w:rsidP="002B6A46">
      <w:pPr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bookmarkStart w:id="0" w:name="_GoBack"/>
      <w:bookmarkEnd w:id="0"/>
      <w:r w:rsidRPr="00C26C08">
        <w:rPr>
          <w:rFonts w:ascii="宋体" w:hAnsi="宋体" w:cs="宋体" w:hint="eastAsia"/>
          <w:sz w:val="28"/>
          <w:szCs w:val="28"/>
        </w:rPr>
        <w:t>（印章）</w:t>
      </w:r>
      <w:r w:rsidRPr="00C26C08">
        <w:rPr>
          <w:rFonts w:ascii="宋体" w:cs="宋体"/>
          <w:sz w:val="28"/>
          <w:szCs w:val="28"/>
        </w:rPr>
        <w:br/>
      </w:r>
      <w:r w:rsidRPr="00C26C08">
        <w:rPr>
          <w:rFonts w:ascii="宋体" w:hAnsi="宋体" w:cs="宋体"/>
          <w:sz w:val="28"/>
          <w:szCs w:val="28"/>
        </w:rPr>
        <w:t xml:space="preserve">  </w:t>
      </w:r>
      <w:r w:rsidRPr="00C26C08">
        <w:rPr>
          <w:rFonts w:ascii="宋体" w:hAnsi="宋体" w:cs="宋体" w:hint="eastAsia"/>
          <w:sz w:val="28"/>
          <w:szCs w:val="28"/>
        </w:rPr>
        <w:t>年</w:t>
      </w:r>
      <w:r w:rsidRPr="00C26C08">
        <w:rPr>
          <w:rFonts w:ascii="宋体" w:hAnsi="宋体" w:cs="宋体"/>
          <w:sz w:val="28"/>
          <w:szCs w:val="28"/>
        </w:rPr>
        <w:t xml:space="preserve">     </w:t>
      </w:r>
      <w:r w:rsidRPr="00C26C08">
        <w:rPr>
          <w:rFonts w:ascii="宋体" w:hAnsi="宋体" w:cs="宋体" w:hint="eastAsia"/>
          <w:sz w:val="28"/>
          <w:szCs w:val="28"/>
        </w:rPr>
        <w:t>月</w:t>
      </w:r>
      <w:r w:rsidRPr="00C26C08">
        <w:rPr>
          <w:rFonts w:ascii="宋体" w:hAnsi="宋体" w:cs="宋体"/>
          <w:sz w:val="28"/>
          <w:szCs w:val="28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</w:rPr>
        <w:t>日</w:t>
      </w:r>
    </w:p>
    <w:p w:rsidR="00813D77" w:rsidRPr="00C26C08" w:rsidRDefault="00813D77" w:rsidP="002B6A46">
      <w:pPr>
        <w:jc w:val="right"/>
        <w:rPr>
          <w:rFonts w:ascii="宋体" w:cs="宋体"/>
          <w:sz w:val="28"/>
          <w:szCs w:val="28"/>
        </w:rPr>
      </w:pPr>
    </w:p>
    <w:p w:rsidR="00813D77" w:rsidRDefault="00813D77">
      <w:r w:rsidRPr="00C26C08">
        <w:rPr>
          <w:rFonts w:ascii="宋体" w:hAnsi="宋体" w:cs="宋体" w:hint="eastAsia"/>
          <w:sz w:val="28"/>
          <w:szCs w:val="28"/>
        </w:rPr>
        <w:t>当事人签名或盖章：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</w:t>
      </w:r>
    </w:p>
    <w:sectPr w:rsidR="00813D77" w:rsidSect="00481DB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D77" w:rsidRDefault="00813D77">
      <w:r>
        <w:separator/>
      </w:r>
    </w:p>
  </w:endnote>
  <w:endnote w:type="continuationSeparator" w:id="0">
    <w:p w:rsidR="00813D77" w:rsidRDefault="00813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D77" w:rsidRDefault="00813D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D77" w:rsidRDefault="00813D77">
      <w:r>
        <w:separator/>
      </w:r>
    </w:p>
  </w:footnote>
  <w:footnote w:type="continuationSeparator" w:id="0">
    <w:p w:rsidR="00813D77" w:rsidRDefault="00813D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D77" w:rsidRDefault="00813D77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2790E"/>
    <w:rsid w:val="00107D16"/>
    <w:rsid w:val="00172A27"/>
    <w:rsid w:val="001A5C2D"/>
    <w:rsid w:val="002B6A46"/>
    <w:rsid w:val="00332171"/>
    <w:rsid w:val="00481DB2"/>
    <w:rsid w:val="005011C4"/>
    <w:rsid w:val="00552C3D"/>
    <w:rsid w:val="00602C18"/>
    <w:rsid w:val="00813D77"/>
    <w:rsid w:val="00905A7A"/>
    <w:rsid w:val="00A04141"/>
    <w:rsid w:val="00A5671C"/>
    <w:rsid w:val="00BE21E1"/>
    <w:rsid w:val="00C26C08"/>
    <w:rsid w:val="00C91B9D"/>
    <w:rsid w:val="00F044B0"/>
    <w:rsid w:val="00FF3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141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1"/>
    <w:uiPriority w:val="99"/>
    <w:rsid w:val="00A04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Times New Roman"/>
      <w:sz w:val="18"/>
      <w:szCs w:val="18"/>
    </w:rPr>
  </w:style>
  <w:style w:type="paragraph" w:styleId="Header">
    <w:name w:val="header"/>
    <w:basedOn w:val="Normal"/>
    <w:link w:val="HeaderChar1"/>
    <w:uiPriority w:val="99"/>
    <w:rsid w:val="00A0414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cs="Times New Roman"/>
      <w:sz w:val="18"/>
      <w:szCs w:val="18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2B6A46"/>
    <w:rPr>
      <w:rFonts w:eastAsia="宋体" w:cs="Times New Roman"/>
      <w:kern w:val="2"/>
      <w:sz w:val="18"/>
      <w:szCs w:val="18"/>
      <w:lang w:val="en-US"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2B6A46"/>
    <w:rPr>
      <w:rFonts w:eastAsia="宋体" w:cs="Times New Roman"/>
      <w:kern w:val="2"/>
      <w:sz w:val="18"/>
      <w:szCs w:val="18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xampp\htdocs\YZCFWS\model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1</Pages>
  <Words>126</Words>
  <Characters>721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登记保存物品处理通知书</dc:title>
  <dc:subject/>
  <dc:creator>cfy</dc:creator>
  <cp:keywords/>
  <dc:description/>
  <cp:lastModifiedBy>微软用户</cp:lastModifiedBy>
  <cp:revision>5</cp:revision>
  <dcterms:created xsi:type="dcterms:W3CDTF">2013-02-04T14:02:00Z</dcterms:created>
  <dcterms:modified xsi:type="dcterms:W3CDTF">2013-05-16T10:25:00Z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2052-8.1.0.2424</vt:lpwstr>
  </property>
</Properties>
</file>