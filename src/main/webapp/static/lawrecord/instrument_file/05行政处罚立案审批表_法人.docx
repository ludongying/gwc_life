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39" w:rsidRDefault="002C5039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 </w:t>
      </w:r>
      <w:r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2C5039" w:rsidRDefault="002C5039" w:rsidP="00900776">
      <w:pPr>
        <w:wordWrap w:val="0"/>
        <w:spacing w:beforeLines="50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2C5039" w:rsidRDefault="002C5039" w:rsidP="00900776">
      <w:pPr>
        <w:spacing w:beforeLines="50" w:line="500" w:lineRule="exact"/>
        <w:jc w:val="right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30"/>
        <w:gridCol w:w="1000"/>
        <w:gridCol w:w="2178"/>
        <w:gridCol w:w="405"/>
        <w:gridCol w:w="1215"/>
        <w:gridCol w:w="744"/>
        <w:gridCol w:w="891"/>
        <w:gridCol w:w="1381"/>
      </w:tblGrid>
      <w:tr w:rsidR="002C5039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2C5039">
            <w:pPr>
              <w:spacing w:line="440" w:lineRule="exact"/>
              <w:ind w:leftChars="-21" w:left="31680" w:hangingChars="16" w:firstLine="3168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2C5039" w:rsidRDefault="002C5039" w:rsidP="0068332D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2C5039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2C5039" w:rsidRDefault="002C5039" w:rsidP="00A447F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2C5039">
        <w:trPr>
          <w:cantSplit/>
          <w:trHeight w:val="530"/>
        </w:trPr>
        <w:tc>
          <w:tcPr>
            <w:tcW w:w="1430" w:type="dxa"/>
            <w:vMerge w:val="restart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ind w:left="11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2C5039">
        <w:trPr>
          <w:cantSplit/>
          <w:trHeight w:val="547"/>
        </w:trPr>
        <w:tc>
          <w:tcPr>
            <w:tcW w:w="1430" w:type="dxa"/>
            <w:vMerge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2C5039">
        <w:trPr>
          <w:cantSplit/>
          <w:trHeight w:val="2860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2C5039">
        <w:trPr>
          <w:cantSplit/>
          <w:trHeight w:val="1872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wordWrap w:val="0"/>
              <w:spacing w:line="440" w:lineRule="exact"/>
              <w:ind w:firstLineChars="3" w:firstLine="3168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2C5039">
        <w:trPr>
          <w:cantSplit/>
          <w:trHeight w:val="2161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2C5039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spacing w:line="440" w:lineRule="exact"/>
              <w:ind w:firstLineChars="1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2C5039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2C5039" w:rsidRDefault="002C5039" w:rsidP="002C5039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${Phone_Month}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${Phone_Day}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${Phone_Hour}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${Phone_Minute}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2C5039" w:rsidRDefault="002C5039">
      <w:pPr>
        <w:pStyle w:val="BodyText"/>
        <w:rPr>
          <w:rFonts w:cs="Times New Roman"/>
        </w:rPr>
      </w:pPr>
    </w:p>
    <w:sectPr w:rsidR="002C5039" w:rsidSect="0034473C">
      <w:headerReference w:type="default" r:id="rId7"/>
      <w:footerReference w:type="default" r:id="rId8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039" w:rsidRDefault="002C5039">
      <w:r>
        <w:separator/>
      </w:r>
    </w:p>
  </w:endnote>
  <w:endnote w:type="continuationSeparator" w:id="0">
    <w:p w:rsidR="002C5039" w:rsidRDefault="002C5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39" w:rsidRDefault="002C50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039" w:rsidRDefault="002C5039">
      <w:r>
        <w:separator/>
      </w:r>
    </w:p>
  </w:footnote>
  <w:footnote w:type="continuationSeparator" w:id="0">
    <w:p w:rsidR="002C5039" w:rsidRDefault="002C50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039" w:rsidRDefault="002C5039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65F08"/>
    <w:rsid w:val="000C412E"/>
    <w:rsid w:val="00172A27"/>
    <w:rsid w:val="001B3FA8"/>
    <w:rsid w:val="002843F6"/>
    <w:rsid w:val="002C5039"/>
    <w:rsid w:val="003410C2"/>
    <w:rsid w:val="0034473C"/>
    <w:rsid w:val="00405FA0"/>
    <w:rsid w:val="00634231"/>
    <w:rsid w:val="00651200"/>
    <w:rsid w:val="0068332D"/>
    <w:rsid w:val="007702ED"/>
    <w:rsid w:val="008220AB"/>
    <w:rsid w:val="00891845"/>
    <w:rsid w:val="00900776"/>
    <w:rsid w:val="00956254"/>
    <w:rsid w:val="00967217"/>
    <w:rsid w:val="009B70FA"/>
    <w:rsid w:val="00A1118A"/>
    <w:rsid w:val="00A447F7"/>
    <w:rsid w:val="00A60D73"/>
    <w:rsid w:val="00E21B66"/>
    <w:rsid w:val="00E958D4"/>
    <w:rsid w:val="00EB120C"/>
    <w:rsid w:val="00F32A0B"/>
    <w:rsid w:val="00F355D6"/>
    <w:rsid w:val="00F8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D4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E958D4"/>
    <w:rPr>
      <w:rFonts w:cs="Times New Roma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htd01">
    <w:name w:val="htd01"/>
    <w:basedOn w:val="DefaultParagraphFont"/>
    <w:uiPriority w:val="99"/>
    <w:rsid w:val="00E958D4"/>
    <w:rPr>
      <w:rFonts w:cs="Times New Roman"/>
    </w:rPr>
  </w:style>
  <w:style w:type="paragraph" w:styleId="Header">
    <w:name w:val="header"/>
    <w:basedOn w:val="Normal"/>
    <w:link w:val="HeaderChar1"/>
    <w:uiPriority w:val="99"/>
    <w:rsid w:val="00E9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E958D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E95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1"/>
    <w:uiPriority w:val="99"/>
    <w:rsid w:val="00E9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E958D4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90</Words>
  <Characters>519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12</cp:revision>
  <dcterms:created xsi:type="dcterms:W3CDTF">2013-02-04T14:00:00Z</dcterms:created>
  <dcterms:modified xsi:type="dcterms:W3CDTF">2013-03-21T07:39:00Z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