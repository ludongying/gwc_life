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03568" w:rsidRDefault="00403568" w:rsidP="003B6E01">
      <w:pPr>
        <w:spacing w:line="580" w:lineRule="exact"/>
        <w:jc w:val="center"/>
        <w:rPr>
          <w:sz w:val="48"/>
          <w:szCs w:val="4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15.6pt;width:87.05pt;height:85.4pt;z-index:251658240;visibility:visible">
            <v:imagedata r:id="rId6" o:title=""/>
          </v:shape>
        </w:pict>
      </w:r>
      <w:r>
        <w:rPr>
          <w:sz w:val="48"/>
          <w:szCs w:val="48"/>
        </w:rPr>
        <w:t xml:space="preserve">    </w:t>
      </w:r>
      <w:r w:rsidRPr="00DC797C">
        <w:rPr>
          <w:rFonts w:cs="宋体" w:hint="eastAsia"/>
          <w:sz w:val="48"/>
          <w:szCs w:val="48"/>
        </w:rPr>
        <w:t>听证笔录</w:t>
      </w:r>
    </w:p>
    <w:p w:rsidR="00403568" w:rsidRDefault="00403568" w:rsidP="003B6E01">
      <w:pPr>
        <w:spacing w:line="580" w:lineRule="exact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403568" w:rsidRPr="00DC797C" w:rsidRDefault="00403568" w:rsidP="003B6E01">
      <w:pPr>
        <w:spacing w:line="580" w:lineRule="exact"/>
        <w:jc w:val="center"/>
        <w:rPr>
          <w:sz w:val="48"/>
          <w:szCs w:val="48"/>
        </w:rPr>
      </w:pPr>
    </w:p>
    <w:p w:rsidR="00403568" w:rsidRPr="00C26C08" w:rsidRDefault="00403568" w:rsidP="003B6E01">
      <w:pPr>
        <w:spacing w:line="420" w:lineRule="auto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时间：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</w:t>
      </w:r>
      <w:r w:rsidRPr="00C26C08">
        <w:rPr>
          <w:rFonts w:ascii="宋体" w:hAnsi="宋体" w:cs="宋体" w:hint="eastAsia"/>
          <w:sz w:val="28"/>
          <w:szCs w:val="28"/>
        </w:rPr>
        <w:t>年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</w:t>
      </w:r>
      <w:r w:rsidRPr="00C26C08">
        <w:rPr>
          <w:rFonts w:ascii="宋体" w:hAnsi="宋体" w:cs="宋体" w:hint="eastAsia"/>
          <w:sz w:val="28"/>
          <w:szCs w:val="28"/>
        </w:rPr>
        <w:t>月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</w:t>
      </w:r>
      <w:r w:rsidRPr="00C26C08">
        <w:rPr>
          <w:rFonts w:ascii="宋体" w:hAnsi="宋体" w:cs="宋体" w:hint="eastAsia"/>
          <w:sz w:val="28"/>
          <w:szCs w:val="28"/>
        </w:rPr>
        <w:t>日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</w:t>
      </w:r>
      <w:r w:rsidRPr="00C26C08">
        <w:rPr>
          <w:rFonts w:ascii="宋体" w:hAnsi="宋体" w:cs="宋体" w:hint="eastAsia"/>
          <w:sz w:val="28"/>
          <w:szCs w:val="28"/>
        </w:rPr>
        <w:t>时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</w:t>
      </w:r>
      <w:r w:rsidRPr="00C26C08">
        <w:rPr>
          <w:rFonts w:ascii="宋体" w:hAnsi="宋体" w:cs="宋体" w:hint="eastAsia"/>
          <w:sz w:val="28"/>
          <w:szCs w:val="28"/>
        </w:rPr>
        <w:t>分至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</w:t>
      </w:r>
      <w:r w:rsidRPr="00C26C08">
        <w:rPr>
          <w:rFonts w:ascii="宋体" w:hAnsi="宋体" w:cs="宋体" w:hint="eastAsia"/>
          <w:sz w:val="28"/>
          <w:szCs w:val="28"/>
        </w:rPr>
        <w:t>年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</w:t>
      </w:r>
      <w:r w:rsidRPr="00C26C08">
        <w:rPr>
          <w:rFonts w:ascii="宋体" w:hAnsi="宋体" w:cs="宋体" w:hint="eastAsia"/>
          <w:sz w:val="28"/>
          <w:szCs w:val="28"/>
        </w:rPr>
        <w:t>月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</w:t>
      </w:r>
      <w:r w:rsidRPr="00C26C08">
        <w:rPr>
          <w:rFonts w:ascii="宋体" w:hAnsi="宋体" w:cs="宋体" w:hint="eastAsia"/>
          <w:sz w:val="28"/>
          <w:szCs w:val="28"/>
        </w:rPr>
        <w:t>日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</w:t>
      </w:r>
      <w:r w:rsidRPr="00C26C08">
        <w:rPr>
          <w:rFonts w:ascii="宋体" w:hAnsi="宋体" w:cs="宋体" w:hint="eastAsia"/>
          <w:sz w:val="28"/>
          <w:szCs w:val="28"/>
        </w:rPr>
        <w:t>时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</w:t>
      </w:r>
      <w:r w:rsidRPr="00C26C08">
        <w:rPr>
          <w:rFonts w:ascii="宋体" w:hAnsi="宋体" w:cs="宋体" w:hint="eastAsia"/>
          <w:sz w:val="28"/>
          <w:szCs w:val="28"/>
        </w:rPr>
        <w:t>分</w:t>
      </w:r>
    </w:p>
    <w:p w:rsidR="00403568" w:rsidRPr="00C26C08" w:rsidRDefault="00403568" w:rsidP="003B6E01">
      <w:pPr>
        <w:spacing w:line="420" w:lineRule="auto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地点：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</w:t>
      </w:r>
    </w:p>
    <w:p w:rsidR="00403568" w:rsidRPr="00C26C08" w:rsidRDefault="00403568" w:rsidP="003B6E01">
      <w:pPr>
        <w:spacing w:line="420" w:lineRule="auto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  <w:u w:val="single"/>
        </w:rPr>
        <w:t>听证主持人：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</w:t>
      </w:r>
    </w:p>
    <w:p w:rsidR="00403568" w:rsidRPr="00C26C08" w:rsidRDefault="00403568" w:rsidP="003B6E01">
      <w:pPr>
        <w:spacing w:line="420" w:lineRule="auto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  <w:u w:val="single"/>
        </w:rPr>
        <w:t>听证员：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</w:t>
      </w:r>
    </w:p>
    <w:p w:rsidR="00403568" w:rsidRPr="00C26C08" w:rsidRDefault="00403568" w:rsidP="003B6E01">
      <w:pPr>
        <w:spacing w:line="420" w:lineRule="auto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  <w:u w:val="single"/>
        </w:rPr>
        <w:t>书记员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:                                                      </w:t>
      </w:r>
    </w:p>
    <w:p w:rsidR="00403568" w:rsidRPr="00C26C08" w:rsidRDefault="00403568" w:rsidP="003B6E01">
      <w:pPr>
        <w:spacing w:line="420" w:lineRule="auto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  <w:u w:val="single"/>
        </w:rPr>
        <w:t>当事人：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</w:t>
      </w:r>
    </w:p>
    <w:p w:rsidR="00403568" w:rsidRPr="00C26C08" w:rsidRDefault="00403568" w:rsidP="003B6E01">
      <w:pPr>
        <w:spacing w:line="420" w:lineRule="auto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  <w:u w:val="single"/>
        </w:rPr>
        <w:t>法定代表人：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</w:t>
      </w:r>
    </w:p>
    <w:p w:rsidR="00403568" w:rsidRPr="00C26C08" w:rsidRDefault="00403568" w:rsidP="003B6E01">
      <w:pPr>
        <w:spacing w:line="420" w:lineRule="auto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委托代理人：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</w:t>
      </w:r>
      <w:r w:rsidRPr="00C26C08">
        <w:rPr>
          <w:rFonts w:ascii="宋体" w:hAnsi="宋体" w:cs="宋体" w:hint="eastAsia"/>
          <w:sz w:val="28"/>
          <w:szCs w:val="28"/>
        </w:rPr>
        <w:t>工作单位：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</w:t>
      </w:r>
    </w:p>
    <w:p w:rsidR="00403568" w:rsidRPr="00C26C08" w:rsidRDefault="00403568" w:rsidP="003B6E01">
      <w:pPr>
        <w:spacing w:line="420" w:lineRule="auto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委托代理人：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</w:t>
      </w:r>
      <w:r w:rsidRPr="00C26C08">
        <w:rPr>
          <w:rFonts w:ascii="宋体" w:hAnsi="宋体" w:cs="宋体" w:hint="eastAsia"/>
          <w:sz w:val="28"/>
          <w:szCs w:val="28"/>
        </w:rPr>
        <w:t>工作单位：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</w:t>
      </w:r>
    </w:p>
    <w:p w:rsidR="00403568" w:rsidRPr="00C26C08" w:rsidRDefault="00403568" w:rsidP="003B6E01">
      <w:pPr>
        <w:spacing w:line="420" w:lineRule="auto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案件调查人员：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</w:t>
      </w:r>
    </w:p>
    <w:p w:rsidR="00403568" w:rsidRPr="00C26C08" w:rsidRDefault="00403568" w:rsidP="003B6E01">
      <w:pPr>
        <w:spacing w:line="420" w:lineRule="auto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听证记录：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</w:t>
      </w:r>
    </w:p>
    <w:p w:rsidR="00403568" w:rsidRPr="00C26C08" w:rsidRDefault="00403568" w:rsidP="003B6E01">
      <w:pPr>
        <w:spacing w:line="420" w:lineRule="auto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</w:t>
      </w:r>
    </w:p>
    <w:p w:rsidR="00403568" w:rsidRPr="00C26C08" w:rsidRDefault="00403568" w:rsidP="003B6E01">
      <w:pPr>
        <w:spacing w:line="420" w:lineRule="auto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</w:t>
      </w:r>
    </w:p>
    <w:p w:rsidR="00403568" w:rsidRPr="00C26C08" w:rsidRDefault="00403568" w:rsidP="003B6E01">
      <w:pPr>
        <w:spacing w:line="420" w:lineRule="auto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</w:t>
      </w:r>
    </w:p>
    <w:p w:rsidR="00403568" w:rsidRPr="00C26C08" w:rsidRDefault="00403568" w:rsidP="003B6E01">
      <w:pPr>
        <w:spacing w:line="420" w:lineRule="auto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</w:t>
      </w:r>
    </w:p>
    <w:p w:rsidR="00403568" w:rsidRPr="00C26C08" w:rsidRDefault="00403568" w:rsidP="003B6E01">
      <w:pPr>
        <w:spacing w:line="420" w:lineRule="auto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</w:t>
      </w:r>
    </w:p>
    <w:p w:rsidR="00403568" w:rsidRPr="00C26C08" w:rsidRDefault="00403568" w:rsidP="003B6E01">
      <w:pPr>
        <w:spacing w:line="420" w:lineRule="auto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</w:t>
      </w:r>
    </w:p>
    <w:p w:rsidR="00403568" w:rsidRPr="00C26C08" w:rsidRDefault="00403568" w:rsidP="003B6E01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</w:t>
      </w:r>
    </w:p>
    <w:p w:rsidR="00403568" w:rsidRPr="00C26C08" w:rsidRDefault="00403568" w:rsidP="003B6E01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</w:t>
      </w:r>
    </w:p>
    <w:p w:rsidR="00403568" w:rsidRPr="00C26C08" w:rsidRDefault="00403568" w:rsidP="003B6E01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</w:t>
      </w:r>
    </w:p>
    <w:p w:rsidR="00403568" w:rsidRPr="00C26C08" w:rsidRDefault="00403568" w:rsidP="003B6E01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</w:t>
      </w:r>
    </w:p>
    <w:p w:rsidR="00403568" w:rsidRPr="00C26C08" w:rsidRDefault="00403568" w:rsidP="003B6E01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</w:t>
      </w:r>
    </w:p>
    <w:p w:rsidR="00403568" w:rsidRPr="00C26C08" w:rsidRDefault="00403568" w:rsidP="003B6E01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</w:t>
      </w:r>
    </w:p>
    <w:p w:rsidR="00403568" w:rsidRPr="00C26C08" w:rsidRDefault="00403568" w:rsidP="003B6E01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</w:t>
      </w:r>
    </w:p>
    <w:p w:rsidR="00403568" w:rsidRPr="00C26C08" w:rsidRDefault="00403568" w:rsidP="003B6E01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</w:t>
      </w:r>
    </w:p>
    <w:p w:rsidR="00403568" w:rsidRPr="00C26C08" w:rsidRDefault="00403568" w:rsidP="003B6E01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</w:t>
      </w:r>
    </w:p>
    <w:p w:rsidR="00403568" w:rsidRPr="00C26C08" w:rsidRDefault="00403568" w:rsidP="003B6E01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</w:t>
      </w:r>
    </w:p>
    <w:p w:rsidR="00403568" w:rsidRPr="00C26C08" w:rsidRDefault="00403568" w:rsidP="003B6E01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</w:t>
      </w:r>
    </w:p>
    <w:p w:rsidR="00403568" w:rsidRPr="00C26C08" w:rsidRDefault="00403568" w:rsidP="003B6E01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</w:t>
      </w:r>
    </w:p>
    <w:p w:rsidR="00403568" w:rsidRPr="00C26C08" w:rsidRDefault="00403568" w:rsidP="003B6E01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</w:t>
      </w:r>
    </w:p>
    <w:p w:rsidR="00403568" w:rsidRDefault="00403568" w:rsidP="003B6E01">
      <w:pPr>
        <w:rPr>
          <w:rFonts w:asci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</w:t>
      </w:r>
    </w:p>
    <w:p w:rsidR="00403568" w:rsidRDefault="00403568" w:rsidP="007772E2">
      <w:pPr>
        <w:rPr>
          <w:rFonts w:asci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</w:t>
      </w:r>
    </w:p>
    <w:p w:rsidR="00403568" w:rsidRDefault="00403568" w:rsidP="007772E2">
      <w:pPr>
        <w:rPr>
          <w:rFonts w:asci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</w:t>
      </w:r>
    </w:p>
    <w:p w:rsidR="00403568" w:rsidRDefault="00403568" w:rsidP="0075794D">
      <w:pPr>
        <w:rPr>
          <w:rFonts w:asci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</w:t>
      </w:r>
    </w:p>
    <w:p w:rsidR="00403568" w:rsidRDefault="00403568" w:rsidP="0075794D">
      <w:pPr>
        <w:rPr>
          <w:rFonts w:asci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</w:t>
      </w:r>
    </w:p>
    <w:p w:rsidR="00403568" w:rsidRPr="003B6E01" w:rsidRDefault="00403568" w:rsidP="007772E2"/>
    <w:sectPr w:rsidR="00403568" w:rsidRPr="003B6E01" w:rsidSect="007772E2">
      <w:headerReference w:type="default" r:id="rId7"/>
      <w:footerReference w:type="default" r:id="rId8"/>
      <w:footerReference w:type="first" r:id="rId9"/>
      <w:pgSz w:w="11906" w:h="16838" w:code="9"/>
      <w:pgMar w:top="1440" w:right="1797" w:bottom="1440" w:left="1797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568" w:rsidRDefault="00403568">
      <w:r>
        <w:separator/>
      </w:r>
    </w:p>
  </w:endnote>
  <w:endnote w:type="continuationSeparator" w:id="0">
    <w:p w:rsidR="00403568" w:rsidRDefault="004035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568" w:rsidRDefault="00403568" w:rsidP="008078DE">
    <w:pPr>
      <w:pStyle w:val="BodyText"/>
      <w:jc w:val="left"/>
      <w:rPr>
        <w:rFonts w:ascii="宋体" w:eastAsia="宋体" w:hAnsi="宋体" w:cs="宋体"/>
        <w:sz w:val="28"/>
        <w:szCs w:val="28"/>
        <w:u w:val="single"/>
      </w:rPr>
    </w:pPr>
    <w:r w:rsidRPr="00C26C08">
      <w:rPr>
        <w:rFonts w:ascii="宋体" w:eastAsia="宋体" w:hAnsi="宋体" w:cs="宋体" w:hint="eastAsia"/>
        <w:sz w:val="28"/>
        <w:szCs w:val="28"/>
      </w:rPr>
      <w:t>申请听证人和委托人代理人签字：</w:t>
    </w:r>
    <w:r w:rsidRPr="004D56FB">
      <w:rPr>
        <w:rFonts w:ascii="宋体" w:eastAsia="宋体" w:hAnsi="宋体" w:cs="宋体" w:hint="eastAsia"/>
        <w:sz w:val="28"/>
        <w:szCs w:val="28"/>
        <w:u w:val="single"/>
      </w:rPr>
      <w:t xml:space="preserve">　　</w:t>
    </w:r>
    <w:r>
      <w:rPr>
        <w:rFonts w:ascii="宋体" w:eastAsia="宋体" w:hAnsi="宋体" w:cs="宋体"/>
        <w:sz w:val="28"/>
        <w:szCs w:val="28"/>
        <w:u w:val="single"/>
      </w:rPr>
      <w:t xml:space="preserve">                   </w:t>
    </w:r>
  </w:p>
  <w:p w:rsidR="00403568" w:rsidRPr="00C26C08" w:rsidRDefault="00403568" w:rsidP="008078DE">
    <w:pPr>
      <w:pStyle w:val="BodyText"/>
      <w:jc w:val="left"/>
      <w:rPr>
        <w:rFonts w:ascii="宋体" w:eastAsia="宋体" w:hAnsi="宋体" w:cs="Times New Roman"/>
        <w:sz w:val="28"/>
        <w:szCs w:val="28"/>
      </w:rPr>
    </w:pPr>
  </w:p>
  <w:p w:rsidR="00403568" w:rsidRDefault="00403568" w:rsidP="009F1EC8">
    <w:pPr>
      <w:pStyle w:val="BodyText"/>
      <w:ind w:firstLineChars="1800" w:firstLine="31680"/>
      <w:rPr>
        <w:rFonts w:ascii="宋体" w:eastAsia="宋体" w:hAnsi="宋体" w:cs="Times New Roman"/>
        <w:sz w:val="28"/>
        <w:szCs w:val="28"/>
      </w:rPr>
    </w:pPr>
    <w:r w:rsidRPr="00C26C08">
      <w:rPr>
        <w:rFonts w:ascii="宋体" w:eastAsia="宋体" w:hAnsi="宋体" w:cs="宋体" w:hint="eastAsia"/>
        <w:sz w:val="28"/>
        <w:szCs w:val="28"/>
      </w:rPr>
      <w:t>年　　月　　日</w:t>
    </w:r>
  </w:p>
  <w:p w:rsidR="00403568" w:rsidRPr="00C26C08" w:rsidRDefault="00403568" w:rsidP="009F1EC8">
    <w:pPr>
      <w:pStyle w:val="BodyText"/>
      <w:ind w:firstLineChars="1800" w:firstLine="31680"/>
      <w:rPr>
        <w:rFonts w:ascii="宋体" w:eastAsia="宋体" w:hAnsi="宋体" w:cs="Times New Roman"/>
        <w:sz w:val="28"/>
        <w:szCs w:val="28"/>
      </w:rPr>
    </w:pPr>
  </w:p>
  <w:p w:rsidR="00403568" w:rsidRPr="004D56FB" w:rsidRDefault="00403568" w:rsidP="004D56FB">
    <w:pPr>
      <w:pStyle w:val="Footer"/>
      <w:jc w:val="center"/>
      <w:rPr>
        <w:kern w:val="0"/>
        <w:sz w:val="28"/>
        <w:szCs w:val="28"/>
      </w:rPr>
    </w:pPr>
    <w:r w:rsidRPr="004D56FB">
      <w:rPr>
        <w:rFonts w:cs="宋体" w:hint="eastAsia"/>
        <w:kern w:val="0"/>
        <w:sz w:val="28"/>
        <w:szCs w:val="28"/>
      </w:rPr>
      <w:t>（第</w:t>
    </w:r>
    <w:r w:rsidRPr="004D56FB">
      <w:rPr>
        <w:kern w:val="0"/>
        <w:sz w:val="28"/>
        <w:szCs w:val="28"/>
      </w:rPr>
      <w:t xml:space="preserve"> </w:t>
    </w:r>
    <w:r w:rsidRPr="004D56FB">
      <w:rPr>
        <w:kern w:val="0"/>
        <w:sz w:val="28"/>
        <w:szCs w:val="28"/>
      </w:rPr>
      <w:fldChar w:fldCharType="begin"/>
    </w:r>
    <w:r w:rsidRPr="004D56FB">
      <w:rPr>
        <w:kern w:val="0"/>
        <w:sz w:val="28"/>
        <w:szCs w:val="28"/>
      </w:rPr>
      <w:instrText xml:space="preserve"> PAGE </w:instrText>
    </w:r>
    <w:r w:rsidRPr="004D56FB">
      <w:rPr>
        <w:kern w:val="0"/>
        <w:sz w:val="28"/>
        <w:szCs w:val="28"/>
      </w:rPr>
      <w:fldChar w:fldCharType="separate"/>
    </w:r>
    <w:r>
      <w:rPr>
        <w:noProof/>
        <w:kern w:val="0"/>
        <w:sz w:val="28"/>
        <w:szCs w:val="28"/>
      </w:rPr>
      <w:t>2</w:t>
    </w:r>
    <w:r w:rsidRPr="004D56FB">
      <w:rPr>
        <w:kern w:val="0"/>
        <w:sz w:val="28"/>
        <w:szCs w:val="28"/>
      </w:rPr>
      <w:fldChar w:fldCharType="end"/>
    </w:r>
    <w:r w:rsidRPr="004D56FB">
      <w:rPr>
        <w:kern w:val="0"/>
        <w:sz w:val="28"/>
        <w:szCs w:val="28"/>
      </w:rPr>
      <w:t xml:space="preserve"> </w:t>
    </w:r>
    <w:r w:rsidRPr="004D56FB">
      <w:rPr>
        <w:rFonts w:cs="宋体" w:hint="eastAsia"/>
        <w:kern w:val="0"/>
        <w:sz w:val="28"/>
        <w:szCs w:val="28"/>
      </w:rPr>
      <w:t>页</w:t>
    </w:r>
    <w:r w:rsidRPr="004D56FB">
      <w:rPr>
        <w:kern w:val="0"/>
        <w:sz w:val="28"/>
        <w:szCs w:val="28"/>
      </w:rPr>
      <w:t xml:space="preserve"> </w:t>
    </w:r>
    <w:r w:rsidRPr="004D56FB">
      <w:rPr>
        <w:rFonts w:cs="宋体" w:hint="eastAsia"/>
        <w:kern w:val="0"/>
        <w:sz w:val="28"/>
        <w:szCs w:val="28"/>
      </w:rPr>
      <w:t>共</w:t>
    </w:r>
    <w:r w:rsidRPr="004D56FB">
      <w:rPr>
        <w:kern w:val="0"/>
        <w:sz w:val="28"/>
        <w:szCs w:val="28"/>
      </w:rPr>
      <w:t xml:space="preserve"> </w:t>
    </w:r>
    <w:fldSimple w:instr=" SECTIONPAGES   \* MERGEFORMAT ">
      <w:r w:rsidRPr="009F1EC8">
        <w:rPr>
          <w:noProof/>
          <w:kern w:val="0"/>
          <w:sz w:val="28"/>
          <w:szCs w:val="28"/>
        </w:rPr>
        <w:t>2</w:t>
      </w:r>
    </w:fldSimple>
    <w:r w:rsidRPr="004D56FB">
      <w:rPr>
        <w:kern w:val="0"/>
        <w:sz w:val="28"/>
        <w:szCs w:val="28"/>
      </w:rPr>
      <w:t xml:space="preserve"> </w:t>
    </w:r>
    <w:r w:rsidRPr="004D56FB">
      <w:rPr>
        <w:rFonts w:cs="宋体" w:hint="eastAsia"/>
        <w:kern w:val="0"/>
        <w:sz w:val="28"/>
        <w:szCs w:val="28"/>
      </w:rPr>
      <w:t>页）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568" w:rsidRDefault="00403568" w:rsidP="004D56FB">
    <w:pPr>
      <w:pStyle w:val="BodyText"/>
      <w:jc w:val="left"/>
      <w:rPr>
        <w:rFonts w:ascii="宋体" w:eastAsia="宋体" w:hAnsi="宋体" w:cs="Times New Roman"/>
        <w:sz w:val="28"/>
        <w:szCs w:val="28"/>
      </w:rPr>
    </w:pPr>
  </w:p>
  <w:p w:rsidR="00403568" w:rsidRDefault="00403568" w:rsidP="004D56FB">
    <w:pPr>
      <w:pStyle w:val="BodyText"/>
      <w:jc w:val="left"/>
      <w:rPr>
        <w:rFonts w:ascii="宋体" w:eastAsia="宋体" w:hAnsi="宋体" w:cs="宋体"/>
        <w:sz w:val="28"/>
        <w:szCs w:val="28"/>
      </w:rPr>
    </w:pPr>
    <w:r w:rsidRPr="00C26C08">
      <w:rPr>
        <w:rFonts w:ascii="宋体" w:eastAsia="宋体" w:hAnsi="宋体" w:cs="宋体" w:hint="eastAsia"/>
        <w:sz w:val="28"/>
        <w:szCs w:val="28"/>
      </w:rPr>
      <w:t>申请听证人和委托人代理人签字：</w:t>
    </w:r>
    <w:r w:rsidRPr="004D56FB">
      <w:rPr>
        <w:rFonts w:ascii="宋体" w:eastAsia="宋体" w:hAnsi="宋体" w:cs="宋体" w:hint="eastAsia"/>
        <w:sz w:val="28"/>
        <w:szCs w:val="28"/>
        <w:u w:val="single"/>
      </w:rPr>
      <w:t xml:space="preserve">　　</w:t>
    </w:r>
    <w:r>
      <w:rPr>
        <w:rFonts w:ascii="宋体" w:eastAsia="宋体" w:hAnsi="宋体" w:cs="宋体"/>
        <w:sz w:val="28"/>
        <w:szCs w:val="28"/>
        <w:u w:val="single"/>
      </w:rPr>
      <w:t xml:space="preserve">                  </w:t>
    </w:r>
    <w:r w:rsidRPr="004D56FB">
      <w:rPr>
        <w:rFonts w:ascii="宋体" w:eastAsia="宋体" w:hAnsi="宋体" w:cs="宋体" w:hint="eastAsia"/>
        <w:sz w:val="28"/>
        <w:szCs w:val="28"/>
        <w:u w:val="single"/>
      </w:rPr>
      <w:t xml:space="preserve">　　</w:t>
    </w:r>
    <w:r>
      <w:rPr>
        <w:rFonts w:ascii="宋体" w:eastAsia="宋体" w:hAnsi="宋体" w:cs="宋体"/>
        <w:sz w:val="28"/>
        <w:szCs w:val="28"/>
      </w:rPr>
      <w:t xml:space="preserve"> </w:t>
    </w:r>
  </w:p>
  <w:p w:rsidR="00403568" w:rsidRPr="00C26C08" w:rsidRDefault="00403568" w:rsidP="004D56FB">
    <w:pPr>
      <w:pStyle w:val="BodyText"/>
      <w:jc w:val="left"/>
      <w:rPr>
        <w:rFonts w:ascii="宋体" w:eastAsia="宋体" w:hAnsi="宋体" w:cs="Times New Roman"/>
        <w:sz w:val="28"/>
        <w:szCs w:val="28"/>
      </w:rPr>
    </w:pPr>
  </w:p>
  <w:p w:rsidR="00403568" w:rsidRDefault="00403568" w:rsidP="009F1EC8">
    <w:pPr>
      <w:pStyle w:val="BodyText"/>
      <w:ind w:firstLineChars="1800" w:firstLine="31680"/>
      <w:rPr>
        <w:rFonts w:ascii="宋体" w:eastAsia="宋体" w:hAnsi="宋体" w:cs="Times New Roman"/>
        <w:sz w:val="28"/>
        <w:szCs w:val="28"/>
      </w:rPr>
    </w:pPr>
    <w:r w:rsidRPr="00C26C08">
      <w:rPr>
        <w:rFonts w:ascii="宋体" w:eastAsia="宋体" w:hAnsi="宋体" w:cs="宋体" w:hint="eastAsia"/>
        <w:sz w:val="28"/>
        <w:szCs w:val="28"/>
      </w:rPr>
      <w:t>年　　月　　日</w:t>
    </w:r>
  </w:p>
  <w:p w:rsidR="00403568" w:rsidRPr="00C26C08" w:rsidRDefault="00403568" w:rsidP="009F1EC8">
    <w:pPr>
      <w:pStyle w:val="BodyText"/>
      <w:ind w:firstLineChars="1800" w:firstLine="31680"/>
      <w:rPr>
        <w:rFonts w:ascii="宋体" w:eastAsia="宋体" w:hAnsi="宋体" w:cs="Times New Roman"/>
        <w:sz w:val="28"/>
        <w:szCs w:val="28"/>
      </w:rPr>
    </w:pPr>
  </w:p>
  <w:p w:rsidR="00403568" w:rsidRPr="00BE1D00" w:rsidRDefault="00403568" w:rsidP="008078DE">
    <w:pPr>
      <w:pStyle w:val="Footer"/>
      <w:jc w:val="center"/>
      <w:rPr>
        <w:sz w:val="28"/>
        <w:szCs w:val="28"/>
      </w:rPr>
    </w:pPr>
    <w:r w:rsidRPr="00BE1D00">
      <w:rPr>
        <w:rFonts w:cs="宋体" w:hint="eastAsia"/>
        <w:kern w:val="0"/>
        <w:sz w:val="28"/>
        <w:szCs w:val="28"/>
      </w:rPr>
      <w:t>第</w:t>
    </w:r>
    <w:r w:rsidRPr="00BE1D00">
      <w:rPr>
        <w:kern w:val="0"/>
        <w:sz w:val="28"/>
        <w:szCs w:val="28"/>
      </w:rPr>
      <w:t xml:space="preserve"> </w:t>
    </w:r>
    <w:r w:rsidRPr="00BE1D00">
      <w:rPr>
        <w:kern w:val="0"/>
        <w:sz w:val="28"/>
        <w:szCs w:val="28"/>
      </w:rPr>
      <w:fldChar w:fldCharType="begin"/>
    </w:r>
    <w:r w:rsidRPr="00BE1D00">
      <w:rPr>
        <w:kern w:val="0"/>
        <w:sz w:val="28"/>
        <w:szCs w:val="28"/>
      </w:rPr>
      <w:instrText xml:space="preserve"> PAGE </w:instrText>
    </w:r>
    <w:r w:rsidRPr="00BE1D00">
      <w:rPr>
        <w:kern w:val="0"/>
        <w:sz w:val="28"/>
        <w:szCs w:val="28"/>
      </w:rPr>
      <w:fldChar w:fldCharType="separate"/>
    </w:r>
    <w:r>
      <w:rPr>
        <w:noProof/>
        <w:kern w:val="0"/>
        <w:sz w:val="28"/>
        <w:szCs w:val="28"/>
      </w:rPr>
      <w:t>1</w:t>
    </w:r>
    <w:r w:rsidRPr="00BE1D00">
      <w:rPr>
        <w:kern w:val="0"/>
        <w:sz w:val="28"/>
        <w:szCs w:val="28"/>
      </w:rPr>
      <w:fldChar w:fldCharType="end"/>
    </w:r>
    <w:r w:rsidRPr="00BE1D00">
      <w:rPr>
        <w:kern w:val="0"/>
        <w:sz w:val="28"/>
        <w:szCs w:val="28"/>
      </w:rPr>
      <w:t xml:space="preserve"> </w:t>
    </w:r>
    <w:r w:rsidRPr="00BE1D00">
      <w:rPr>
        <w:rFonts w:cs="宋体" w:hint="eastAsia"/>
        <w:kern w:val="0"/>
        <w:sz w:val="28"/>
        <w:szCs w:val="28"/>
      </w:rPr>
      <w:t>页</w:t>
    </w:r>
    <w:r w:rsidRPr="00BE1D00">
      <w:rPr>
        <w:kern w:val="0"/>
        <w:sz w:val="28"/>
        <w:szCs w:val="28"/>
      </w:rPr>
      <w:t xml:space="preserve"> </w:t>
    </w:r>
    <w:r w:rsidRPr="00BE1D00">
      <w:rPr>
        <w:rFonts w:cs="宋体" w:hint="eastAsia"/>
        <w:kern w:val="0"/>
        <w:sz w:val="28"/>
        <w:szCs w:val="28"/>
      </w:rPr>
      <w:t>共</w:t>
    </w:r>
    <w:r w:rsidRPr="00BE1D00">
      <w:rPr>
        <w:kern w:val="0"/>
        <w:sz w:val="28"/>
        <w:szCs w:val="28"/>
      </w:rPr>
      <w:t xml:space="preserve"> </w:t>
    </w:r>
    <w:fldSimple w:instr=" SECTIONPAGES  \* Arabic  \* MERGEFORMAT ">
      <w:r w:rsidRPr="009F1EC8">
        <w:rPr>
          <w:noProof/>
          <w:kern w:val="0"/>
          <w:sz w:val="28"/>
          <w:szCs w:val="28"/>
        </w:rPr>
        <w:t>2</w:t>
      </w:r>
    </w:fldSimple>
    <w:r w:rsidRPr="00BE1D00">
      <w:rPr>
        <w:rFonts w:cs="宋体" w:hint="eastAsia"/>
        <w:kern w:val="0"/>
        <w:sz w:val="28"/>
        <w:szCs w:val="28"/>
      </w:rPr>
      <w:t>页</w:t>
    </w:r>
  </w:p>
  <w:p w:rsidR="00403568" w:rsidRPr="004D56FB" w:rsidRDefault="004035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568" w:rsidRDefault="00403568">
      <w:r>
        <w:separator/>
      </w:r>
    </w:p>
  </w:footnote>
  <w:footnote w:type="continuationSeparator" w:id="0">
    <w:p w:rsidR="00403568" w:rsidRDefault="004035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568" w:rsidRPr="007772E2" w:rsidRDefault="00403568" w:rsidP="007772E2">
    <w:pPr>
      <w:pStyle w:val="Head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  <w:rPr>
        <w:sz w:val="48"/>
        <w:szCs w:val="48"/>
      </w:rPr>
    </w:pPr>
    <w:r w:rsidRPr="007772E2">
      <w:rPr>
        <w:rFonts w:cs="宋体" w:hint="eastAsia"/>
        <w:sz w:val="48"/>
        <w:szCs w:val="48"/>
      </w:rPr>
      <w:t>听证笔录续页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172A27"/>
    <w:rsid w:val="00290BEB"/>
    <w:rsid w:val="002971F2"/>
    <w:rsid w:val="002B7AC2"/>
    <w:rsid w:val="00366B44"/>
    <w:rsid w:val="003B6E01"/>
    <w:rsid w:val="00403568"/>
    <w:rsid w:val="00411EBF"/>
    <w:rsid w:val="0047664B"/>
    <w:rsid w:val="00483745"/>
    <w:rsid w:val="004D56FB"/>
    <w:rsid w:val="004F3476"/>
    <w:rsid w:val="005C4E87"/>
    <w:rsid w:val="0075794D"/>
    <w:rsid w:val="007772E2"/>
    <w:rsid w:val="00804C02"/>
    <w:rsid w:val="008078DE"/>
    <w:rsid w:val="008440D7"/>
    <w:rsid w:val="0086010D"/>
    <w:rsid w:val="00884E44"/>
    <w:rsid w:val="008C599D"/>
    <w:rsid w:val="009F1EC8"/>
    <w:rsid w:val="00A84DA4"/>
    <w:rsid w:val="00B77010"/>
    <w:rsid w:val="00BE1D00"/>
    <w:rsid w:val="00C26C08"/>
    <w:rsid w:val="00CB08D8"/>
    <w:rsid w:val="00DC797C"/>
    <w:rsid w:val="00EA5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E44"/>
    <w:pPr>
      <w:widowControl w:val="0"/>
      <w:jc w:val="both"/>
    </w:pPr>
    <w:rPr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1"/>
    <w:uiPriority w:val="99"/>
    <w:rsid w:val="00884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cs="Times New Roman"/>
      <w:sz w:val="18"/>
      <w:szCs w:val="18"/>
    </w:rPr>
  </w:style>
  <w:style w:type="paragraph" w:styleId="Header">
    <w:name w:val="header"/>
    <w:basedOn w:val="Normal"/>
    <w:link w:val="HeaderChar1"/>
    <w:uiPriority w:val="99"/>
    <w:rsid w:val="00884E4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cs="Times New Roman"/>
      <w:sz w:val="18"/>
      <w:szCs w:val="18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3B6E01"/>
    <w:rPr>
      <w:rFonts w:eastAsia="宋体" w:cs="Times New Roman"/>
      <w:kern w:val="2"/>
      <w:sz w:val="18"/>
      <w:szCs w:val="18"/>
      <w:lang w:val="en-US"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3B6E01"/>
    <w:rPr>
      <w:rFonts w:eastAsia="宋体" w:cs="Times New Roman"/>
      <w:kern w:val="2"/>
      <w:sz w:val="18"/>
      <w:szCs w:val="18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3B6E01"/>
    <w:rPr>
      <w:rFonts w:ascii="仿宋_GB2312" w:eastAsia="仿宋_GB2312" w:cs="仿宋_GB2312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xampp\htdocs\YZCFWS\model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2</Pages>
  <Words>316</Words>
  <Characters>1807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听证笔录</dc:title>
  <dc:subject/>
  <dc:creator>cfy</dc:creator>
  <cp:keywords/>
  <dc:description/>
  <cp:lastModifiedBy>微软用户</cp:lastModifiedBy>
  <cp:revision>5</cp:revision>
  <dcterms:created xsi:type="dcterms:W3CDTF">2013-02-04T13:59:00Z</dcterms:created>
  <dcterms:modified xsi:type="dcterms:W3CDTF">2013-05-16T10:17:00Z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2052-8.1.0.2424</vt:lpwstr>
  </property>
</Properties>
</file>