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42F" w:rsidRDefault="00FA042F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7" o:title=""/>
          </v:shape>
        </w:pict>
      </w:r>
      <w:r>
        <w:rPr>
          <w:rFonts w:ascii="宋体" w:hAnsi="宋体" w:cs="宋体"/>
          <w:b/>
          <w:bCs/>
          <w:sz w:val="44"/>
          <w:szCs w:val="44"/>
        </w:rPr>
        <w:t xml:space="preserve">        </w:t>
      </w:r>
      <w:r>
        <w:rPr>
          <w:rFonts w:ascii="宋体" w:hAnsi="宋体" w:cs="宋体" w:hint="eastAsia"/>
          <w:b/>
          <w:bCs/>
          <w:sz w:val="44"/>
          <w:szCs w:val="44"/>
        </w:rPr>
        <w:t>要求当场缴纳罚款的申请书</w:t>
      </w:r>
    </w:p>
    <w:p w:rsidR="00FA042F" w:rsidRDefault="00FA042F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FA042F" w:rsidRDefault="00FA042F">
      <w:pPr>
        <w:spacing w:line="720" w:lineRule="exact"/>
        <w:rPr>
          <w:rFonts w:ascii="宋体" w:cs="宋体"/>
          <w:b/>
          <w:bCs/>
          <w:sz w:val="28"/>
          <w:szCs w:val="28"/>
        </w:rPr>
      </w:pPr>
      <w:r>
        <w:rPr>
          <w:rFonts w:ascii="宋体" w:cs="宋体"/>
          <w:b/>
          <w:bCs/>
          <w:sz w:val="28"/>
          <w:szCs w:val="28"/>
        </w:rPr>
        <w:t xml:space="preserve"> </w:t>
      </w:r>
    </w:p>
    <w:p w:rsidR="00FA042F" w:rsidRDefault="00FA042F">
      <w:pPr>
        <w:spacing w:line="720" w:lineRule="exact"/>
        <w:rPr>
          <w:rFonts w:asci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${Enforcement_Agency}:</w:t>
      </w:r>
    </w:p>
    <w:p w:rsidR="00FA042F" w:rsidRDefault="00FA042F" w:rsidP="00D649F6">
      <w:pPr>
        <w:spacing w:line="720" w:lineRule="exact"/>
        <w:ind w:firstLineChars="200" w:firstLine="31680"/>
        <w:rPr>
          <w:rFonts w:asci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我船被你机关查获，愿意接受相应的行政处罚。但由于我船在水上作业，在规定的时间内到指定银行缴纳罚款确有困难。根据《行政处罚法》第四十八条规定“</w:t>
      </w:r>
      <w:r w:rsidRPr="00D649F6">
        <w:rPr>
          <w:rFonts w:ascii="宋体" w:hAnsi="宋体" w:cs="宋体" w:hint="eastAsia"/>
          <w:sz w:val="30"/>
          <w:szCs w:val="30"/>
        </w:rPr>
        <w:t>在边远、水上、交通不便地区，行政机关及其执法人员依照本法第三十三条、第三十八条的规定作出罚款决定后，当事人向指定的银行缴纳罚款确有困难，经当事人提出，行政机关及其执法人员可以当场收缴罚款。</w:t>
      </w:r>
      <w:r>
        <w:rPr>
          <w:rFonts w:ascii="宋体" w:hAnsi="宋体" w:cs="宋体" w:hint="eastAsia"/>
          <w:sz w:val="30"/>
          <w:szCs w:val="30"/>
        </w:rPr>
        <w:t>”，特申请由你单位当场收缴罚款。</w:t>
      </w:r>
    </w:p>
    <w:p w:rsidR="00FA042F" w:rsidRDefault="00FA042F">
      <w:pPr>
        <w:spacing w:line="720" w:lineRule="exact"/>
        <w:jc w:val="center"/>
        <w:rPr>
          <w:rFonts w:ascii="宋体" w:cs="宋体"/>
          <w:sz w:val="30"/>
          <w:szCs w:val="30"/>
        </w:rPr>
      </w:pPr>
    </w:p>
    <w:p w:rsidR="00FA042F" w:rsidRDefault="00FA042F">
      <w:pPr>
        <w:spacing w:line="720" w:lineRule="exact"/>
        <w:jc w:val="center"/>
        <w:rPr>
          <w:rFonts w:ascii="宋体" w:cs="宋体"/>
          <w:sz w:val="30"/>
          <w:szCs w:val="30"/>
        </w:rPr>
      </w:pPr>
    </w:p>
    <w:p w:rsidR="00FA042F" w:rsidRDefault="00FA042F">
      <w:pPr>
        <w:spacing w:line="720" w:lineRule="exact"/>
        <w:jc w:val="center"/>
        <w:rPr>
          <w:rFonts w:ascii="宋体" w:cs="宋体"/>
          <w:sz w:val="30"/>
          <w:szCs w:val="30"/>
        </w:rPr>
      </w:pPr>
    </w:p>
    <w:p w:rsidR="00FA042F" w:rsidRDefault="00FA042F">
      <w:pPr>
        <w:spacing w:line="720" w:lineRule="exact"/>
        <w:jc w:val="center"/>
        <w:rPr>
          <w:rFonts w:ascii="宋体" w:cs="宋体"/>
          <w:sz w:val="30"/>
          <w:szCs w:val="30"/>
        </w:rPr>
      </w:pPr>
    </w:p>
    <w:p w:rsidR="00FA042F" w:rsidRDefault="00FA042F" w:rsidP="00D649F6">
      <w:pPr>
        <w:spacing w:line="720" w:lineRule="exact"/>
        <w:ind w:rightChars="800" w:right="31680"/>
        <w:jc w:val="right"/>
        <w:rPr>
          <w:rFonts w:asci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 xml:space="preserve">                               </w:t>
      </w:r>
      <w:r>
        <w:rPr>
          <w:rFonts w:ascii="宋体" w:hAnsi="宋体" w:cs="宋体" w:hint="eastAsia"/>
          <w:sz w:val="30"/>
          <w:szCs w:val="30"/>
        </w:rPr>
        <w:t>申请（当事）人：</w:t>
      </w:r>
    </w:p>
    <w:p w:rsidR="00FA042F" w:rsidRDefault="00FA042F" w:rsidP="009F2FED">
      <w:pPr>
        <w:spacing w:line="720" w:lineRule="exact"/>
        <w:jc w:val="right"/>
        <w:rPr>
          <w:rFonts w:asci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${Punish_year}</w:t>
      </w: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/>
          <w:sz w:val="30"/>
          <w:szCs w:val="30"/>
        </w:rPr>
        <w:t>${Punish_Month}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/>
          <w:sz w:val="30"/>
          <w:szCs w:val="30"/>
        </w:rPr>
        <w:t>${Punish_Day}</w:t>
      </w:r>
      <w:bookmarkStart w:id="0" w:name="_GoBack"/>
      <w:bookmarkEnd w:id="0"/>
      <w:r>
        <w:rPr>
          <w:rFonts w:ascii="宋体" w:hAnsi="宋体" w:cs="宋体" w:hint="eastAsia"/>
          <w:sz w:val="30"/>
          <w:szCs w:val="30"/>
        </w:rPr>
        <w:t>日</w:t>
      </w:r>
    </w:p>
    <w:p w:rsidR="00FA042F" w:rsidRPr="000C3E22" w:rsidRDefault="00FA042F" w:rsidP="009F2FED">
      <w:pPr>
        <w:spacing w:line="720" w:lineRule="exact"/>
        <w:jc w:val="right"/>
        <w:rPr>
          <w:rFonts w:ascii="宋体" w:cs="宋体"/>
          <w:sz w:val="30"/>
          <w:szCs w:val="30"/>
        </w:rPr>
      </w:pPr>
    </w:p>
    <w:sectPr w:rsidR="00FA042F" w:rsidRPr="000C3E22" w:rsidSect="007C37FB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42F" w:rsidRDefault="00FA042F">
      <w:r>
        <w:separator/>
      </w:r>
    </w:p>
  </w:endnote>
  <w:endnote w:type="continuationSeparator" w:id="0">
    <w:p w:rsidR="00FA042F" w:rsidRDefault="00FA0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42F" w:rsidRDefault="00FA042F">
      <w:r>
        <w:separator/>
      </w:r>
    </w:p>
  </w:footnote>
  <w:footnote w:type="continuationSeparator" w:id="0">
    <w:p w:rsidR="00FA042F" w:rsidRDefault="00FA04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42F" w:rsidRDefault="00FA042F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B447D"/>
    <w:rsid w:val="000C3E22"/>
    <w:rsid w:val="000C6DE1"/>
    <w:rsid w:val="001627D9"/>
    <w:rsid w:val="00172A27"/>
    <w:rsid w:val="001C182B"/>
    <w:rsid w:val="00204537"/>
    <w:rsid w:val="0020673C"/>
    <w:rsid w:val="00240B8B"/>
    <w:rsid w:val="0027687E"/>
    <w:rsid w:val="00375FD5"/>
    <w:rsid w:val="003A348D"/>
    <w:rsid w:val="003D518A"/>
    <w:rsid w:val="004D2C61"/>
    <w:rsid w:val="00533E93"/>
    <w:rsid w:val="00547113"/>
    <w:rsid w:val="005611CC"/>
    <w:rsid w:val="0057199A"/>
    <w:rsid w:val="00616541"/>
    <w:rsid w:val="00624CA5"/>
    <w:rsid w:val="00626BB6"/>
    <w:rsid w:val="00643295"/>
    <w:rsid w:val="00650F5D"/>
    <w:rsid w:val="00696CA6"/>
    <w:rsid w:val="006C6EC1"/>
    <w:rsid w:val="006E0DBB"/>
    <w:rsid w:val="00797B62"/>
    <w:rsid w:val="007C37FB"/>
    <w:rsid w:val="008046EC"/>
    <w:rsid w:val="00862647"/>
    <w:rsid w:val="008E68C2"/>
    <w:rsid w:val="00930A83"/>
    <w:rsid w:val="00976E82"/>
    <w:rsid w:val="009B3EBE"/>
    <w:rsid w:val="009F2FED"/>
    <w:rsid w:val="00A46B33"/>
    <w:rsid w:val="00A63A5B"/>
    <w:rsid w:val="00A649B3"/>
    <w:rsid w:val="00AA35F5"/>
    <w:rsid w:val="00B158E9"/>
    <w:rsid w:val="00B24822"/>
    <w:rsid w:val="00B60B84"/>
    <w:rsid w:val="00BA59F6"/>
    <w:rsid w:val="00BB7E2D"/>
    <w:rsid w:val="00C41FAC"/>
    <w:rsid w:val="00C6679E"/>
    <w:rsid w:val="00C928C3"/>
    <w:rsid w:val="00CE3915"/>
    <w:rsid w:val="00D649F6"/>
    <w:rsid w:val="00D74395"/>
    <w:rsid w:val="00D81488"/>
    <w:rsid w:val="00D9460E"/>
    <w:rsid w:val="00DC5C1C"/>
    <w:rsid w:val="00EE28AC"/>
    <w:rsid w:val="00EF6209"/>
    <w:rsid w:val="00F21C4A"/>
    <w:rsid w:val="00F332FD"/>
    <w:rsid w:val="00F803E2"/>
    <w:rsid w:val="00F8173D"/>
    <w:rsid w:val="00FA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8AC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EE28AC"/>
    <w:rPr>
      <w:rFonts w:cs="Times New Roman"/>
    </w:rPr>
  </w:style>
  <w:style w:type="character" w:customStyle="1" w:styleId="HeaderChar1">
    <w:name w:val="Header Char1"/>
    <w:link w:val="Header"/>
    <w:uiPriority w:val="99"/>
    <w:locked/>
    <w:rsid w:val="00EE28AC"/>
    <w:rPr>
      <w:kern w:val="2"/>
      <w:sz w:val="18"/>
    </w:rPr>
  </w:style>
  <w:style w:type="character" w:customStyle="1" w:styleId="FooterChar1">
    <w:name w:val="Footer Char1"/>
    <w:link w:val="Footer"/>
    <w:uiPriority w:val="99"/>
    <w:locked/>
    <w:rsid w:val="00EE28AC"/>
    <w:rPr>
      <w:kern w:val="2"/>
      <w:sz w:val="18"/>
    </w:rPr>
  </w:style>
  <w:style w:type="character" w:customStyle="1" w:styleId="htd01">
    <w:name w:val="htd01"/>
    <w:basedOn w:val="DefaultParagraphFont"/>
    <w:uiPriority w:val="99"/>
    <w:rsid w:val="00EE2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E2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9460E"/>
    <w:rPr>
      <w:rFonts w:cs="Times New Roman"/>
      <w:sz w:val="18"/>
    </w:rPr>
  </w:style>
  <w:style w:type="paragraph" w:styleId="Date">
    <w:name w:val="Date"/>
    <w:basedOn w:val="Normal"/>
    <w:next w:val="Normal"/>
    <w:link w:val="DateChar"/>
    <w:uiPriority w:val="99"/>
    <w:rsid w:val="00EE28AC"/>
    <w:pPr>
      <w:ind w:leftChars="2500" w:left="100"/>
    </w:pPr>
    <w:rPr>
      <w:kern w:val="0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9460E"/>
    <w:rPr>
      <w:rFonts w:cs="Times New Roman"/>
      <w:sz w:val="21"/>
    </w:rPr>
  </w:style>
  <w:style w:type="paragraph" w:styleId="NormalWeb">
    <w:name w:val="Normal (Web)"/>
    <w:basedOn w:val="Normal"/>
    <w:uiPriority w:val="99"/>
    <w:rsid w:val="00EE28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E28A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9460E"/>
    <w:rPr>
      <w:rFonts w:cs="Times New Roman"/>
      <w:sz w:val="18"/>
    </w:rPr>
  </w:style>
  <w:style w:type="paragraph" w:styleId="BodyText">
    <w:name w:val="Body Text"/>
    <w:basedOn w:val="Normal"/>
    <w:link w:val="BodyTextChar"/>
    <w:uiPriority w:val="99"/>
    <w:rsid w:val="00EE28AC"/>
    <w:rPr>
      <w:kern w:val="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9460E"/>
    <w:rPr>
      <w:rFonts w:cs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47</Words>
  <Characters>273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23</cp:revision>
  <dcterms:created xsi:type="dcterms:W3CDTF">2013-02-04T13:59:00Z</dcterms:created>
  <dcterms:modified xsi:type="dcterms:W3CDTF">2014-03-07T08:46:00Z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