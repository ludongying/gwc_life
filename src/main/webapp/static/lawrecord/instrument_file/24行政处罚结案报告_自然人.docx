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54" w:rsidRDefault="0053645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7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536454" w:rsidRDefault="0053645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p w:rsidR="00536454" w:rsidRDefault="00536454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"/>
        <w:gridCol w:w="3060"/>
        <w:gridCol w:w="1440"/>
        <w:gridCol w:w="2652"/>
      </w:tblGrid>
      <w:tr w:rsidR="00536454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536454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536454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536454" w:rsidRDefault="00536454" w:rsidP="00536454">
            <w:pPr>
              <w:spacing w:line="500" w:lineRule="exact"/>
              <w:ind w:firstLineChars="200" w:firstLine="316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536454" w:rsidRDefault="00536454" w:rsidP="00536454">
            <w:pPr>
              <w:spacing w:line="500" w:lineRule="exact"/>
              <w:ind w:firstLineChars="200" w:firstLine="316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536454" w:rsidRDefault="00536454" w:rsidP="001D52A7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${Punish_year}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${Punish_Month}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${Punish_Day}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${Enforcement_Agency}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536454" w:rsidRDefault="00536454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536454" w:rsidRDefault="00536454">
            <w:pPr>
              <w:snapToGrid w:val="0"/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</w:t>
            </w:r>
          </w:p>
        </w:tc>
      </w:tr>
      <w:tr w:rsidR="00536454" w:rsidTr="00614A37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 w:rsidTr="00614A37">
        <w:trPr>
          <w:cantSplit/>
          <w:trHeight w:val="1539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536454" w:rsidRDefault="00536454" w:rsidP="004D237A">
      <w:pPr>
        <w:spacing w:line="500" w:lineRule="exact"/>
      </w:pPr>
    </w:p>
    <w:sectPr w:rsidR="00536454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454" w:rsidRDefault="00536454">
      <w:r>
        <w:separator/>
      </w:r>
    </w:p>
  </w:endnote>
  <w:endnote w:type="continuationSeparator" w:id="0">
    <w:p w:rsidR="00536454" w:rsidRDefault="00536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454" w:rsidRDefault="00536454">
      <w:r>
        <w:separator/>
      </w:r>
    </w:p>
  </w:footnote>
  <w:footnote w:type="continuationSeparator" w:id="0">
    <w:p w:rsidR="00536454" w:rsidRDefault="00536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54" w:rsidRDefault="00536454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74AD"/>
    <w:rsid w:val="0010558E"/>
    <w:rsid w:val="00172A27"/>
    <w:rsid w:val="00187E9F"/>
    <w:rsid w:val="001A01B7"/>
    <w:rsid w:val="001B27AA"/>
    <w:rsid w:val="001D52A7"/>
    <w:rsid w:val="001D720F"/>
    <w:rsid w:val="001F276D"/>
    <w:rsid w:val="002177BE"/>
    <w:rsid w:val="00225D3D"/>
    <w:rsid w:val="0027687E"/>
    <w:rsid w:val="00276ACA"/>
    <w:rsid w:val="0032584E"/>
    <w:rsid w:val="0033046D"/>
    <w:rsid w:val="003750CA"/>
    <w:rsid w:val="003A4D19"/>
    <w:rsid w:val="003D237D"/>
    <w:rsid w:val="004040DB"/>
    <w:rsid w:val="00425822"/>
    <w:rsid w:val="00445A79"/>
    <w:rsid w:val="004A0E64"/>
    <w:rsid w:val="004D237A"/>
    <w:rsid w:val="00533906"/>
    <w:rsid w:val="00534812"/>
    <w:rsid w:val="00536454"/>
    <w:rsid w:val="00541A44"/>
    <w:rsid w:val="005A1016"/>
    <w:rsid w:val="005A734C"/>
    <w:rsid w:val="005C2707"/>
    <w:rsid w:val="005C71B5"/>
    <w:rsid w:val="005F582B"/>
    <w:rsid w:val="00614A37"/>
    <w:rsid w:val="00626BB6"/>
    <w:rsid w:val="00646CAD"/>
    <w:rsid w:val="006758F1"/>
    <w:rsid w:val="00694395"/>
    <w:rsid w:val="00716089"/>
    <w:rsid w:val="00734A29"/>
    <w:rsid w:val="00756663"/>
    <w:rsid w:val="007A068F"/>
    <w:rsid w:val="007B472E"/>
    <w:rsid w:val="00874357"/>
    <w:rsid w:val="008A2BD6"/>
    <w:rsid w:val="008C39A1"/>
    <w:rsid w:val="009038AA"/>
    <w:rsid w:val="009153B2"/>
    <w:rsid w:val="00987C26"/>
    <w:rsid w:val="00991568"/>
    <w:rsid w:val="009B3EBE"/>
    <w:rsid w:val="009D19BC"/>
    <w:rsid w:val="00A71AF7"/>
    <w:rsid w:val="00B64CC9"/>
    <w:rsid w:val="00B86024"/>
    <w:rsid w:val="00BA59F6"/>
    <w:rsid w:val="00BB118A"/>
    <w:rsid w:val="00BF3465"/>
    <w:rsid w:val="00C118E5"/>
    <w:rsid w:val="00CD1AF3"/>
    <w:rsid w:val="00CE0F2D"/>
    <w:rsid w:val="00D14F06"/>
    <w:rsid w:val="00D30FE4"/>
    <w:rsid w:val="00D369EE"/>
    <w:rsid w:val="00D81488"/>
    <w:rsid w:val="00D87480"/>
    <w:rsid w:val="00D95A1F"/>
    <w:rsid w:val="00DC5C1C"/>
    <w:rsid w:val="00E20E0F"/>
    <w:rsid w:val="00E34D10"/>
    <w:rsid w:val="00E40B46"/>
    <w:rsid w:val="00E6710D"/>
    <w:rsid w:val="00ED0BD7"/>
    <w:rsid w:val="00EF6209"/>
    <w:rsid w:val="00F22F6E"/>
    <w:rsid w:val="00F32701"/>
    <w:rsid w:val="00F334F9"/>
    <w:rsid w:val="00F52FC1"/>
    <w:rsid w:val="00F55256"/>
    <w:rsid w:val="00F56C25"/>
    <w:rsid w:val="00F803E2"/>
    <w:rsid w:val="00FC7B50"/>
    <w:rsid w:val="00FD592C"/>
    <w:rsid w:val="00FF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95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694395"/>
    <w:rPr>
      <w:rFonts w:cs="Times New Roman"/>
    </w:rPr>
  </w:style>
  <w:style w:type="character" w:customStyle="1" w:styleId="HeaderChar1">
    <w:name w:val="Header Char1"/>
    <w:uiPriority w:val="99"/>
    <w:locked/>
    <w:rsid w:val="00694395"/>
    <w:rPr>
      <w:kern w:val="2"/>
      <w:sz w:val="18"/>
    </w:rPr>
  </w:style>
  <w:style w:type="character" w:customStyle="1" w:styleId="FooterChar1">
    <w:name w:val="Footer Char1"/>
    <w:uiPriority w:val="99"/>
    <w:locked/>
    <w:rsid w:val="00694395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69439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69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18E5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69439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C118E5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694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69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8E5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694395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118E5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77</Words>
  <Characters>441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19</cp:revision>
  <dcterms:created xsi:type="dcterms:W3CDTF">2013-02-04T14:01:00Z</dcterms:created>
  <dcterms:modified xsi:type="dcterms:W3CDTF">2015-04-02T04:46:00Z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