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959"/>
        <w:gridCol w:w="7316"/>
      </w:tblGrid>
      <w:tr w:rsidR="00182B63" w:rsidTr="002027E9">
        <w:trPr>
          <w:trHeight w:val="5452"/>
        </w:trPr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2B63" w:rsidRPr="00BF4E77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32"/>
                <w:szCs w:val="32"/>
              </w:rPr>
            </w:pPr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style="position:absolute;left:0;text-align:left;margin-left:169.8pt;margin-top:12.55pt;width:111.3pt;height:109.2pt;z-index:251658240;visibility:visible">
                  <v:imagedata r:id="rId6" o:title=""/>
                </v:shape>
              </w:pict>
            </w:r>
            <w:bookmarkEnd w:id="0"/>
          </w:p>
          <w:p w:rsidR="00182B63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</w:p>
          <w:p w:rsidR="00182B63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</w:p>
          <w:p w:rsidR="00182B63" w:rsidRDefault="00182B6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52"/>
                <w:szCs w:val="52"/>
              </w:rPr>
              <w:t>渔业行政处罚案件</w:t>
            </w:r>
          </w:p>
          <w:p w:rsidR="00182B63" w:rsidRDefault="00182B63" w:rsidP="00177FAE">
            <w:pPr>
              <w:jc w:val="center"/>
              <w:rPr>
                <w:rFonts w:ascii="宋体" w:cs="宋体"/>
                <w:b/>
                <w:bCs/>
                <w:kern w:val="0"/>
                <w:sz w:val="52"/>
                <w:szCs w:val="5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30"/>
                <w:szCs w:val="130"/>
              </w:rPr>
              <w:t>卷</w:t>
            </w:r>
            <w:r>
              <w:rPr>
                <w:rFonts w:ascii="宋体" w:hAnsi="宋体" w:cs="宋体"/>
                <w:b/>
                <w:bCs/>
                <w:kern w:val="0"/>
                <w:sz w:val="130"/>
                <w:szCs w:val="130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kern w:val="0"/>
                <w:sz w:val="130"/>
                <w:szCs w:val="130"/>
              </w:rPr>
              <w:t>宗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案件编号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757EED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${Short}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罚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[${Shou_year}]${Number}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号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案由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${Type_Violation}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案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当事人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${Name_1}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当事人地址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${Address_1}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立案时间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Pr="00A357F6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${Shou_year}</w:t>
            </w:r>
            <w:r w:rsidRPr="00A357F6"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${Shou_Month}</w:t>
            </w:r>
            <w:r w:rsidRPr="00A357F6"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${Shou_Day}</w:t>
            </w:r>
            <w:r w:rsidRPr="00A357F6"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结案时间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${Closed_year}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办案人员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${Officer1}   ${Officer2}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保管年限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自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${Closed_Day}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日至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${Keep_year}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年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${Keep_Month}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月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>${Keep_Day}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日</w:t>
            </w:r>
          </w:p>
        </w:tc>
      </w:tr>
      <w:tr w:rsidR="00182B63" w:rsidTr="00925650">
        <w:trPr>
          <w:trHeight w:val="6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925650">
            <w:pPr>
              <w:widowControl/>
              <w:jc w:val="distribute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建档人</w:t>
            </w:r>
          </w:p>
        </w:tc>
        <w:tc>
          <w:tcPr>
            <w:tcW w:w="7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63" w:rsidRDefault="00182B63" w:rsidP="004800F9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${Officer2}</w:t>
            </w:r>
          </w:p>
        </w:tc>
      </w:tr>
      <w:tr w:rsidR="00182B63" w:rsidTr="00925650">
        <w:trPr>
          <w:trHeight w:val="600"/>
        </w:trPr>
        <w:tc>
          <w:tcPr>
            <w:tcW w:w="9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2B63" w:rsidRDefault="00182B63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本卷共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件</w:t>
            </w:r>
            <w:r>
              <w:rPr>
                <w:rFonts w:ascii="宋体" w:hAnsi="宋体" w:cs="宋体"/>
                <w:kern w:val="0"/>
                <w:sz w:val="32"/>
                <w:szCs w:val="32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2"/>
                <w:szCs w:val="32"/>
              </w:rPr>
              <w:t>页</w:t>
            </w:r>
          </w:p>
        </w:tc>
      </w:tr>
    </w:tbl>
    <w:p w:rsidR="00182B63" w:rsidRDefault="00182B63">
      <w:pPr>
        <w:widowControl/>
        <w:jc w:val="center"/>
        <w:rPr>
          <w:rFonts w:ascii="宋体" w:cs="宋体"/>
          <w:kern w:val="0"/>
          <w:sz w:val="32"/>
          <w:szCs w:val="32"/>
        </w:rPr>
      </w:pPr>
      <w:r>
        <w:rPr>
          <w:rFonts w:ascii="宋体" w:hAnsi="宋体" w:cs="宋体"/>
          <w:kern w:val="0"/>
          <w:sz w:val="32"/>
          <w:szCs w:val="32"/>
        </w:rPr>
        <w:t>${Enforcement_Agency}</w:t>
      </w:r>
      <w:r>
        <w:rPr>
          <w:rFonts w:ascii="宋体" w:hAnsi="宋体" w:cs="宋体" w:hint="eastAsia"/>
          <w:kern w:val="0"/>
          <w:sz w:val="32"/>
          <w:szCs w:val="32"/>
        </w:rPr>
        <w:t>制</w:t>
      </w:r>
    </w:p>
    <w:tbl>
      <w:tblPr>
        <w:tblW w:w="3780" w:type="dxa"/>
        <w:jc w:val="right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1260"/>
        <w:gridCol w:w="1260"/>
        <w:gridCol w:w="1260"/>
      </w:tblGrid>
      <w:tr w:rsidR="00182B63" w:rsidTr="00AD276A">
        <w:trPr>
          <w:trHeight w:val="612"/>
          <w:jc w:val="right"/>
        </w:trPr>
        <w:tc>
          <w:tcPr>
            <w:tcW w:w="1260" w:type="dxa"/>
            <w:vAlign w:val="center"/>
          </w:tcPr>
          <w:p w:rsidR="00182B63" w:rsidRDefault="00182B63" w:rsidP="00AD276A">
            <w:pPr>
              <w:widowControl/>
              <w:jc w:val="center"/>
              <w:rPr>
                <w:noProof/>
              </w:rPr>
            </w:pPr>
            <w:r w:rsidRPr="007271C4">
              <w:rPr>
                <w:rFonts w:ascii="宋体" w:hAnsi="宋体" w:cs="宋体" w:hint="eastAsia"/>
                <w:kern w:val="0"/>
                <w:sz w:val="32"/>
                <w:szCs w:val="32"/>
              </w:rPr>
              <w:t>全宗号</w:t>
            </w:r>
          </w:p>
        </w:tc>
        <w:tc>
          <w:tcPr>
            <w:tcW w:w="1260" w:type="dxa"/>
            <w:vAlign w:val="center"/>
          </w:tcPr>
          <w:p w:rsidR="00182B63" w:rsidRDefault="00182B63" w:rsidP="00AD276A">
            <w:pPr>
              <w:widowControl/>
              <w:jc w:val="center"/>
              <w:rPr>
                <w:noProof/>
              </w:rPr>
            </w:pPr>
            <w:r w:rsidRPr="007271C4">
              <w:rPr>
                <w:rFonts w:ascii="宋体" w:hAnsi="宋体" w:cs="宋体" w:hint="eastAsia"/>
                <w:kern w:val="0"/>
                <w:sz w:val="32"/>
                <w:szCs w:val="32"/>
              </w:rPr>
              <w:t>目录号</w:t>
            </w:r>
          </w:p>
        </w:tc>
        <w:tc>
          <w:tcPr>
            <w:tcW w:w="1260" w:type="dxa"/>
            <w:vAlign w:val="center"/>
          </w:tcPr>
          <w:p w:rsidR="00182B63" w:rsidRDefault="00182B63" w:rsidP="00AD276A">
            <w:pPr>
              <w:widowControl/>
              <w:jc w:val="center"/>
              <w:rPr>
                <w:noProof/>
              </w:rPr>
            </w:pPr>
            <w:r w:rsidRPr="007271C4">
              <w:rPr>
                <w:rFonts w:ascii="宋体" w:hAnsi="宋体" w:cs="宋体" w:hint="eastAsia"/>
                <w:kern w:val="0"/>
                <w:sz w:val="32"/>
                <w:szCs w:val="32"/>
              </w:rPr>
              <w:t>案卷号</w:t>
            </w:r>
          </w:p>
        </w:tc>
      </w:tr>
      <w:tr w:rsidR="00182B63" w:rsidTr="00AD276A">
        <w:trPr>
          <w:trHeight w:val="592"/>
          <w:jc w:val="right"/>
        </w:trPr>
        <w:tc>
          <w:tcPr>
            <w:tcW w:w="1260" w:type="dxa"/>
            <w:vAlign w:val="center"/>
          </w:tcPr>
          <w:p w:rsidR="00182B63" w:rsidRDefault="00182B63" w:rsidP="00B66C6D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kern w:val="0"/>
                <w:sz w:val="32"/>
                <w:szCs w:val="32"/>
              </w:rPr>
              <w:t>${FondsNum}</w:t>
            </w:r>
          </w:p>
        </w:tc>
        <w:tc>
          <w:tcPr>
            <w:tcW w:w="1260" w:type="dxa"/>
            <w:vAlign w:val="center"/>
          </w:tcPr>
          <w:p w:rsidR="00182B63" w:rsidRDefault="00182B63" w:rsidP="00B66C6D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${CatalogNum}</w:t>
            </w:r>
          </w:p>
        </w:tc>
        <w:tc>
          <w:tcPr>
            <w:tcW w:w="1260" w:type="dxa"/>
            <w:vAlign w:val="center"/>
          </w:tcPr>
          <w:p w:rsidR="00182B63" w:rsidRPr="00AD276A" w:rsidRDefault="00182B63" w:rsidP="00AD276A">
            <w:pPr>
              <w:widowControl/>
              <w:jc w:val="center"/>
              <w:rPr>
                <w:rFonts w:ascii="宋体" w:cs="宋体"/>
                <w:kern w:val="0"/>
                <w:sz w:val="32"/>
                <w:szCs w:val="32"/>
              </w:rPr>
            </w:pPr>
          </w:p>
        </w:tc>
      </w:tr>
    </w:tbl>
    <w:p w:rsidR="00182B63" w:rsidRDefault="00182B63" w:rsidP="007C2D07">
      <w:pPr>
        <w:widowControl/>
      </w:pPr>
    </w:p>
    <w:sectPr w:rsidR="00182B63" w:rsidSect="00E242B9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B63" w:rsidRDefault="00182B63">
      <w:r>
        <w:separator/>
      </w:r>
    </w:p>
  </w:endnote>
  <w:endnote w:type="continuationSeparator" w:id="0">
    <w:p w:rsidR="00182B63" w:rsidRDefault="00182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B63" w:rsidRDefault="00182B63">
      <w:r>
        <w:separator/>
      </w:r>
    </w:p>
  </w:footnote>
  <w:footnote w:type="continuationSeparator" w:id="0">
    <w:p w:rsidR="00182B63" w:rsidRDefault="00182B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B63" w:rsidRDefault="00182B63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7A2F"/>
    <w:rsid w:val="000D45D3"/>
    <w:rsid w:val="000E06DC"/>
    <w:rsid w:val="000E3852"/>
    <w:rsid w:val="000F2FB2"/>
    <w:rsid w:val="000F7E89"/>
    <w:rsid w:val="00172A27"/>
    <w:rsid w:val="00177FAE"/>
    <w:rsid w:val="00182B63"/>
    <w:rsid w:val="001A3B97"/>
    <w:rsid w:val="001E082C"/>
    <w:rsid w:val="001F62C1"/>
    <w:rsid w:val="002027E9"/>
    <w:rsid w:val="0027127E"/>
    <w:rsid w:val="002723E8"/>
    <w:rsid w:val="002726B6"/>
    <w:rsid w:val="002A78DB"/>
    <w:rsid w:val="00324B48"/>
    <w:rsid w:val="00324EFC"/>
    <w:rsid w:val="003444EA"/>
    <w:rsid w:val="003774E0"/>
    <w:rsid w:val="003A66B2"/>
    <w:rsid w:val="00430C15"/>
    <w:rsid w:val="00453D5B"/>
    <w:rsid w:val="00454585"/>
    <w:rsid w:val="004800F9"/>
    <w:rsid w:val="0049698C"/>
    <w:rsid w:val="004C2F18"/>
    <w:rsid w:val="004C4440"/>
    <w:rsid w:val="005C6A86"/>
    <w:rsid w:val="005D075C"/>
    <w:rsid w:val="005D5377"/>
    <w:rsid w:val="006C0A9D"/>
    <w:rsid w:val="006E2FD0"/>
    <w:rsid w:val="00702CB9"/>
    <w:rsid w:val="00716465"/>
    <w:rsid w:val="007271C4"/>
    <w:rsid w:val="00736C78"/>
    <w:rsid w:val="00756630"/>
    <w:rsid w:val="00757EED"/>
    <w:rsid w:val="007A02DA"/>
    <w:rsid w:val="007C2D07"/>
    <w:rsid w:val="00812ECE"/>
    <w:rsid w:val="008607C6"/>
    <w:rsid w:val="00864E5A"/>
    <w:rsid w:val="008F0C4F"/>
    <w:rsid w:val="009057F5"/>
    <w:rsid w:val="00925650"/>
    <w:rsid w:val="00935786"/>
    <w:rsid w:val="009D50E7"/>
    <w:rsid w:val="009D59AB"/>
    <w:rsid w:val="009E3EDD"/>
    <w:rsid w:val="00A000DF"/>
    <w:rsid w:val="00A04B28"/>
    <w:rsid w:val="00A357F6"/>
    <w:rsid w:val="00A54D53"/>
    <w:rsid w:val="00AD147C"/>
    <w:rsid w:val="00AD276A"/>
    <w:rsid w:val="00B07525"/>
    <w:rsid w:val="00B40AC1"/>
    <w:rsid w:val="00B66C6D"/>
    <w:rsid w:val="00B7076B"/>
    <w:rsid w:val="00B94273"/>
    <w:rsid w:val="00B95CD1"/>
    <w:rsid w:val="00BC54D9"/>
    <w:rsid w:val="00BD29E8"/>
    <w:rsid w:val="00BD72F4"/>
    <w:rsid w:val="00BE1ECF"/>
    <w:rsid w:val="00BF1BD7"/>
    <w:rsid w:val="00BF4E77"/>
    <w:rsid w:val="00C13006"/>
    <w:rsid w:val="00C97217"/>
    <w:rsid w:val="00CC3213"/>
    <w:rsid w:val="00CC5107"/>
    <w:rsid w:val="00CD29AF"/>
    <w:rsid w:val="00CE6540"/>
    <w:rsid w:val="00D10515"/>
    <w:rsid w:val="00D41FC9"/>
    <w:rsid w:val="00D50422"/>
    <w:rsid w:val="00D74372"/>
    <w:rsid w:val="00DD0E2A"/>
    <w:rsid w:val="00DF6ED0"/>
    <w:rsid w:val="00E242B9"/>
    <w:rsid w:val="00E32CB0"/>
    <w:rsid w:val="00E363E0"/>
    <w:rsid w:val="00E475CE"/>
    <w:rsid w:val="00E822A0"/>
    <w:rsid w:val="00E834A4"/>
    <w:rsid w:val="00EC5984"/>
    <w:rsid w:val="00ED37AB"/>
    <w:rsid w:val="00EE010B"/>
    <w:rsid w:val="00F24205"/>
    <w:rsid w:val="00F56BB5"/>
    <w:rsid w:val="00F84A92"/>
    <w:rsid w:val="00F90A7E"/>
    <w:rsid w:val="00FB3D89"/>
    <w:rsid w:val="00FE0F07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CE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E475CE"/>
    <w:rPr>
      <w:rFonts w:cs="Times New Roman"/>
    </w:rPr>
  </w:style>
  <w:style w:type="character" w:customStyle="1" w:styleId="HeaderChar1">
    <w:name w:val="Header Char1"/>
    <w:uiPriority w:val="99"/>
    <w:locked/>
    <w:rsid w:val="00E475CE"/>
    <w:rPr>
      <w:kern w:val="2"/>
      <w:sz w:val="18"/>
    </w:rPr>
  </w:style>
  <w:style w:type="character" w:customStyle="1" w:styleId="FooterChar1">
    <w:name w:val="Footer Char1"/>
    <w:uiPriority w:val="99"/>
    <w:locked/>
    <w:rsid w:val="00E475CE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E475CE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4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C4440"/>
    <w:rPr>
      <w:rFonts w:cs="Times New Roman"/>
      <w:sz w:val="18"/>
    </w:rPr>
  </w:style>
  <w:style w:type="paragraph" w:styleId="Date">
    <w:name w:val="Date"/>
    <w:basedOn w:val="Normal"/>
    <w:next w:val="Normal"/>
    <w:link w:val="DateChar"/>
    <w:uiPriority w:val="99"/>
    <w:rsid w:val="00E475CE"/>
    <w:pPr>
      <w:ind w:leftChars="2500" w:left="100"/>
    </w:pPr>
    <w:rPr>
      <w:kern w:val="0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4C4440"/>
    <w:rPr>
      <w:rFonts w:cs="Times New Roman"/>
      <w:sz w:val="21"/>
    </w:rPr>
  </w:style>
  <w:style w:type="paragraph" w:styleId="NormalWeb">
    <w:name w:val="Normal (Web)"/>
    <w:basedOn w:val="Normal"/>
    <w:uiPriority w:val="99"/>
    <w:rsid w:val="00E47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475CE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C4440"/>
    <w:rPr>
      <w:rFonts w:cs="Times New Roman"/>
      <w:sz w:val="18"/>
    </w:rPr>
  </w:style>
  <w:style w:type="paragraph" w:styleId="BodyText">
    <w:name w:val="Body Text"/>
    <w:basedOn w:val="Normal"/>
    <w:link w:val="BodyTextChar"/>
    <w:uiPriority w:val="99"/>
    <w:rsid w:val="00E475CE"/>
    <w:rPr>
      <w:kern w:val="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C4440"/>
    <w:rPr>
      <w:rFonts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2</Pages>
  <Words>65</Words>
  <Characters>372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51</cp:revision>
  <dcterms:created xsi:type="dcterms:W3CDTF">2013-02-04T14:01:00Z</dcterms:created>
  <dcterms:modified xsi:type="dcterms:W3CDTF">2016-06-06T06:35:00Z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