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40" w:rsidRDefault="00A81540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15.6pt;width:87.05pt;height:85.4pt;z-index:251658240">
            <v:imagedata r:id="rId6" o:title=""/>
          </v:shape>
        </w:pict>
      </w:r>
      <w:r>
        <w:rPr>
          <w:rFonts w:ascii="宋体" w:hAnsi="宋体" w:cs="宋体"/>
          <w:b/>
          <w:bCs/>
          <w:sz w:val="44"/>
          <w:szCs w:val="44"/>
        </w:rPr>
        <w:t xml:space="preserve">     </w:t>
      </w:r>
      <w:r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A81540" w:rsidRDefault="00A81540" w:rsidP="00A07CE5">
      <w:pPr>
        <w:wordWrap w:val="0"/>
        <w:spacing w:beforeLines="50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A81540" w:rsidRDefault="00A81540" w:rsidP="00A07CE5">
      <w:pPr>
        <w:spacing w:beforeLines="50" w:line="500" w:lineRule="exact"/>
        <w:jc w:val="right"/>
        <w:rPr>
          <w:rFonts w:ascii="宋体" w:cs="宋体"/>
          <w:sz w:val="28"/>
          <w:szCs w:val="28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30"/>
        <w:gridCol w:w="1000"/>
        <w:gridCol w:w="1750"/>
        <w:gridCol w:w="428"/>
        <w:gridCol w:w="405"/>
        <w:gridCol w:w="1215"/>
        <w:gridCol w:w="744"/>
        <w:gridCol w:w="891"/>
        <w:gridCol w:w="1381"/>
      </w:tblGrid>
      <w:tr w:rsidR="00A81540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A81540">
            <w:pPr>
              <w:spacing w:line="440" w:lineRule="exact"/>
              <w:ind w:leftChars="-21" w:left="31680" w:hangingChars="16" w:firstLine="3168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${Shou_year}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${Shou_Month}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${Shou_Day}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81540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8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A81540" w:rsidTr="00650026">
        <w:trPr>
          <w:cantSplit/>
          <w:trHeight w:val="535"/>
        </w:trPr>
        <w:tc>
          <w:tcPr>
            <w:tcW w:w="1430" w:type="dxa"/>
            <w:vMerge w:val="restart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gridSpan w:val="2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A81540">
        <w:trPr>
          <w:cantSplit/>
          <w:trHeight w:val="513"/>
        </w:trPr>
        <w:tc>
          <w:tcPr>
            <w:tcW w:w="1430" w:type="dxa"/>
            <w:vMerge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3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A81540">
        <w:trPr>
          <w:cantSplit/>
          <w:trHeight w:val="2860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A81540">
        <w:trPr>
          <w:cantSplit/>
          <w:trHeight w:val="1872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wordWrap w:val="0"/>
              <w:spacing w:line="440" w:lineRule="exact"/>
              <w:ind w:firstLineChars="3" w:firstLine="3168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A81540">
        <w:trPr>
          <w:cantSplit/>
          <w:trHeight w:val="2161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A81540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spacing w:line="440" w:lineRule="exact"/>
              <w:ind w:firstLineChars="1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A81540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8"/>
            <w:tcBorders>
              <w:bottom w:val="single" w:sz="4" w:space="0" w:color="auto"/>
            </w:tcBorders>
          </w:tcPr>
          <w:p w:rsidR="00A81540" w:rsidRDefault="00A81540" w:rsidP="00A81540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${Phone_Month}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${Phone_Day}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${Phone_Hour}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${Phone_Minute}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A81540" w:rsidRDefault="00A81540">
      <w:pPr>
        <w:pStyle w:val="BodyText"/>
      </w:pPr>
    </w:p>
    <w:sectPr w:rsidR="00A81540" w:rsidSect="00247780">
      <w:headerReference w:type="default" r:id="rId7"/>
      <w:footerReference w:type="default" r:id="rId8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540" w:rsidRDefault="00A81540">
      <w:r>
        <w:separator/>
      </w:r>
    </w:p>
  </w:endnote>
  <w:endnote w:type="continuationSeparator" w:id="0">
    <w:p w:rsidR="00A81540" w:rsidRDefault="00A81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540" w:rsidRDefault="00A815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540" w:rsidRDefault="00A81540">
      <w:r>
        <w:separator/>
      </w:r>
    </w:p>
  </w:footnote>
  <w:footnote w:type="continuationSeparator" w:id="0">
    <w:p w:rsidR="00A81540" w:rsidRDefault="00A815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540" w:rsidRDefault="00A81540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3E68"/>
    <w:rsid w:val="00075DCF"/>
    <w:rsid w:val="000D1B04"/>
    <w:rsid w:val="00172A27"/>
    <w:rsid w:val="00247780"/>
    <w:rsid w:val="00261693"/>
    <w:rsid w:val="002938C2"/>
    <w:rsid w:val="002E373A"/>
    <w:rsid w:val="00343094"/>
    <w:rsid w:val="00397E19"/>
    <w:rsid w:val="00646DA4"/>
    <w:rsid w:val="00650026"/>
    <w:rsid w:val="00742FDD"/>
    <w:rsid w:val="0075008F"/>
    <w:rsid w:val="0088545D"/>
    <w:rsid w:val="008A33A4"/>
    <w:rsid w:val="008A4EE3"/>
    <w:rsid w:val="008C7811"/>
    <w:rsid w:val="008D4217"/>
    <w:rsid w:val="0097691F"/>
    <w:rsid w:val="00A07CE5"/>
    <w:rsid w:val="00A81540"/>
    <w:rsid w:val="00B313EE"/>
    <w:rsid w:val="00B411F4"/>
    <w:rsid w:val="00D45707"/>
    <w:rsid w:val="00D85F64"/>
    <w:rsid w:val="00F4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B04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0D1B04"/>
    <w:rPr>
      <w:rFonts w:cs="Times New Roman"/>
    </w:rPr>
  </w:style>
  <w:style w:type="character" w:customStyle="1" w:styleId="HeaderChar1">
    <w:name w:val="Header Char1"/>
    <w:link w:val="Header"/>
    <w:uiPriority w:val="99"/>
    <w:locked/>
    <w:rsid w:val="000D1B04"/>
    <w:rPr>
      <w:kern w:val="2"/>
      <w:sz w:val="18"/>
    </w:rPr>
  </w:style>
  <w:style w:type="character" w:customStyle="1" w:styleId="FooterChar1">
    <w:name w:val="Footer Char1"/>
    <w:link w:val="Footer"/>
    <w:uiPriority w:val="99"/>
    <w:locked/>
    <w:rsid w:val="000D1B04"/>
    <w:rPr>
      <w:kern w:val="2"/>
      <w:sz w:val="18"/>
    </w:rPr>
  </w:style>
  <w:style w:type="character" w:customStyle="1" w:styleId="htd01">
    <w:name w:val="htd01"/>
    <w:basedOn w:val="DefaultParagraphFont"/>
    <w:uiPriority w:val="99"/>
    <w:rsid w:val="000D1B04"/>
    <w:rPr>
      <w:rFonts w:cs="Times New Roman"/>
    </w:rPr>
  </w:style>
  <w:style w:type="paragraph" w:styleId="Header">
    <w:name w:val="header"/>
    <w:basedOn w:val="Normal"/>
    <w:link w:val="HeaderChar1"/>
    <w:uiPriority w:val="99"/>
    <w:rsid w:val="000D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</w:rPr>
  </w:style>
  <w:style w:type="paragraph" w:styleId="Date">
    <w:name w:val="Date"/>
    <w:basedOn w:val="Normal"/>
    <w:next w:val="Normal"/>
    <w:link w:val="DateChar"/>
    <w:uiPriority w:val="99"/>
    <w:rsid w:val="000D1B04"/>
    <w:pPr>
      <w:ind w:leftChars="2500" w:left="100"/>
    </w:pPr>
    <w:rPr>
      <w:kern w:val="0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sz w:val="21"/>
    </w:rPr>
  </w:style>
  <w:style w:type="paragraph" w:styleId="NormalWeb">
    <w:name w:val="Normal (Web)"/>
    <w:basedOn w:val="Normal"/>
    <w:uiPriority w:val="99"/>
    <w:rsid w:val="000D1B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1"/>
    <w:uiPriority w:val="99"/>
    <w:rsid w:val="000D1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</w:rPr>
  </w:style>
  <w:style w:type="paragraph" w:styleId="BodyText">
    <w:name w:val="Body Text"/>
    <w:basedOn w:val="Normal"/>
    <w:link w:val="BodyTextChar"/>
    <w:uiPriority w:val="99"/>
    <w:rsid w:val="000D1B04"/>
    <w:rPr>
      <w:kern w:val="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90</Words>
  <Characters>515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10</cp:revision>
  <dcterms:created xsi:type="dcterms:W3CDTF">2013-02-04T14:00:00Z</dcterms:created>
  <dcterms:modified xsi:type="dcterms:W3CDTF">2013-03-21T07:40:00Z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