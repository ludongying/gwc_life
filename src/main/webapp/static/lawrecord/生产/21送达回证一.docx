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07" w:rsidRDefault="00BB6607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23.4pt;width:87.05pt;height:85.4pt;z-index:251658240;visibility:visible">
            <v:imagedata r:id="rId7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      </w:t>
      </w:r>
      <w:r>
        <w:rPr>
          <w:rFonts w:ascii="宋体" w:hAnsi="宋体" w:cs="宋体" w:hint="eastAsia"/>
          <w:b/>
          <w:bCs/>
          <w:sz w:val="44"/>
          <w:szCs w:val="44"/>
        </w:rPr>
        <w:t>送达回证（一）</w:t>
      </w:r>
    </w:p>
    <w:p w:rsidR="00BB6607" w:rsidRDefault="00BB6607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BB6607" w:rsidRDefault="00BB6607">
      <w:pPr>
        <w:spacing w:line="5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                      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"/>
        <w:gridCol w:w="658"/>
        <w:gridCol w:w="1578"/>
        <w:gridCol w:w="2340"/>
        <w:gridCol w:w="1482"/>
        <w:gridCol w:w="1672"/>
      </w:tblGrid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由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受送达人</w:t>
            </w:r>
          </w:p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名称或姓名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送达单位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${Enforcement_Agency}</w:t>
            </w:r>
          </w:p>
        </w:tc>
      </w:tr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送达地点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</w:t>
            </w:r>
          </w:p>
        </w:tc>
      </w:tr>
      <w:tr w:rsidR="00BB6607">
        <w:trPr>
          <w:trHeight w:val="737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送达文书</w:t>
            </w: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送达人签名</w:t>
            </w: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收到日期</w:t>
            </w: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收件人签名</w:t>
            </w: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行政处罚事先告知书</w:t>
            </w: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trHeight w:val="2457"/>
          <w:jc w:val="center"/>
        </w:trPr>
        <w:tc>
          <w:tcPr>
            <w:tcW w:w="1026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  <w:tc>
          <w:tcPr>
            <w:tcW w:w="7730" w:type="dxa"/>
            <w:gridSpan w:val="5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BB6607" w:rsidRDefault="00BB6607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BB6607" w:rsidRDefault="00BB6607" w:rsidP="00B7013C">
      <w:pPr>
        <w:spacing w:line="720" w:lineRule="exact"/>
      </w:pPr>
    </w:p>
    <w:sectPr w:rsidR="00BB6607" w:rsidSect="00905F96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607" w:rsidRDefault="00BB6607">
      <w:r>
        <w:separator/>
      </w:r>
    </w:p>
  </w:endnote>
  <w:endnote w:type="continuationSeparator" w:id="0">
    <w:p w:rsidR="00BB6607" w:rsidRDefault="00BB6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607" w:rsidRDefault="00BB66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607" w:rsidRDefault="00BB6607">
      <w:r>
        <w:separator/>
      </w:r>
    </w:p>
  </w:footnote>
  <w:footnote w:type="continuationSeparator" w:id="0">
    <w:p w:rsidR="00BB6607" w:rsidRDefault="00BB66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607" w:rsidRDefault="00BB6607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595"/>
    <w:rsid w:val="000C7C02"/>
    <w:rsid w:val="000D7B33"/>
    <w:rsid w:val="00101A35"/>
    <w:rsid w:val="00172A27"/>
    <w:rsid w:val="001D6595"/>
    <w:rsid w:val="0027581C"/>
    <w:rsid w:val="0027687E"/>
    <w:rsid w:val="002C46AE"/>
    <w:rsid w:val="003A1988"/>
    <w:rsid w:val="005E52F7"/>
    <w:rsid w:val="00626BB6"/>
    <w:rsid w:val="0064671F"/>
    <w:rsid w:val="008D25FE"/>
    <w:rsid w:val="00905F96"/>
    <w:rsid w:val="0093667F"/>
    <w:rsid w:val="00976D59"/>
    <w:rsid w:val="009B3EBE"/>
    <w:rsid w:val="009E2BE0"/>
    <w:rsid w:val="00A13FC9"/>
    <w:rsid w:val="00AB3956"/>
    <w:rsid w:val="00AD0FFE"/>
    <w:rsid w:val="00B7013C"/>
    <w:rsid w:val="00BA59F6"/>
    <w:rsid w:val="00BB6607"/>
    <w:rsid w:val="00C8264D"/>
    <w:rsid w:val="00D664F8"/>
    <w:rsid w:val="00D66E10"/>
    <w:rsid w:val="00D849AE"/>
    <w:rsid w:val="00EF6209"/>
    <w:rsid w:val="00F9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7F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93667F"/>
    <w:rPr>
      <w:rFonts w:cs="Times New Roman"/>
    </w:rPr>
  </w:style>
  <w:style w:type="character" w:customStyle="1" w:styleId="HeaderChar1">
    <w:name w:val="Header Char1"/>
    <w:link w:val="Header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FooterChar1">
    <w:name w:val="Footer Char1"/>
    <w:link w:val="Footer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htd01">
    <w:name w:val="htd01"/>
    <w:basedOn w:val="DefaultParagraphFont"/>
    <w:uiPriority w:val="99"/>
    <w:rsid w:val="0093667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3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D7B33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93667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0D7B33"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936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3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D7B33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93667F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D7B33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37</Words>
  <Characters>213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6</cp:revision>
  <dcterms:created xsi:type="dcterms:W3CDTF">2013-02-04T13:59:00Z</dcterms:created>
  <dcterms:modified xsi:type="dcterms:W3CDTF">2013-04-28T02:28:00Z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