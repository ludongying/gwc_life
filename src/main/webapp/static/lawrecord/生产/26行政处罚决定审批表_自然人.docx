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53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9pt;margin-top:0;width:87.05pt;height:85.4pt;z-index:251658240;visibility:visible">
            <v:imagedata r:id="rId4" o:title=""/>
          </v:shape>
        </w:pict>
      </w:r>
    </w:p>
    <w:p w:rsidR="00823F53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  <w:r w:rsidRPr="00D24CED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D24CED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823F53" w:rsidRPr="00D24CED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</w:p>
    <w:p w:rsidR="00823F53" w:rsidRPr="0000206D" w:rsidRDefault="00823F53" w:rsidP="002A70A0">
      <w:pPr>
        <w:spacing w:line="400" w:lineRule="exact"/>
        <w:jc w:val="center"/>
        <w:rPr>
          <w:rFonts w:ascii="宋体"/>
          <w:b/>
          <w:sz w:val="28"/>
          <w:szCs w:val="28"/>
        </w:rPr>
      </w:pPr>
    </w:p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9"/>
        <w:gridCol w:w="871"/>
        <w:gridCol w:w="1420"/>
        <w:gridCol w:w="822"/>
        <w:gridCol w:w="1336"/>
        <w:gridCol w:w="992"/>
        <w:gridCol w:w="2499"/>
      </w:tblGrid>
      <w:tr w:rsidR="00823F53" w:rsidTr="009A02F6">
        <w:trPr>
          <w:trHeight w:val="570"/>
          <w:jc w:val="center"/>
        </w:trPr>
        <w:tc>
          <w:tcPr>
            <w:tcW w:w="1139" w:type="dxa"/>
            <w:vAlign w:val="center"/>
          </w:tcPr>
          <w:p w:rsidR="00823F53" w:rsidRDefault="00823F53" w:rsidP="005414FD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7940" w:type="dxa"/>
            <w:gridSpan w:val="6"/>
            <w:vAlign w:val="center"/>
          </w:tcPr>
          <w:p w:rsidR="00823F53" w:rsidRDefault="00823F53" w:rsidP="005414FD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823F53" w:rsidRPr="00CB6267" w:rsidTr="0072167F">
        <w:tblPrEx>
          <w:tblLook w:val="01E0"/>
        </w:tblPrEx>
        <w:trPr>
          <w:trHeight w:val="661"/>
          <w:jc w:val="center"/>
        </w:trPr>
        <w:tc>
          <w:tcPr>
            <w:tcW w:w="1139" w:type="dxa"/>
            <w:vMerge w:val="restart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姓名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823F53" w:rsidRPr="00CB6267" w:rsidTr="0072167F">
        <w:tblPrEx>
          <w:tblLook w:val="01E0"/>
        </w:tblPrEx>
        <w:trPr>
          <w:trHeight w:val="614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性别</w:t>
            </w:r>
          </w:p>
        </w:tc>
        <w:tc>
          <w:tcPr>
            <w:tcW w:w="1420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822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年龄</w:t>
            </w:r>
          </w:p>
        </w:tc>
        <w:tc>
          <w:tcPr>
            <w:tcW w:w="1336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  <w:tc>
          <w:tcPr>
            <w:tcW w:w="992" w:type="dxa"/>
            <w:vAlign w:val="center"/>
          </w:tcPr>
          <w:p w:rsidR="00823F53" w:rsidRPr="002218CD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8"/>
              </w:rPr>
              <w:t>电话</w:t>
            </w:r>
          </w:p>
        </w:tc>
        <w:tc>
          <w:tcPr>
            <w:tcW w:w="2499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823F53" w:rsidRPr="00CB6267" w:rsidTr="0072167F">
        <w:tblPrEx>
          <w:tblLook w:val="01E0"/>
        </w:tblPrEx>
        <w:trPr>
          <w:trHeight w:val="667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住址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</w:tr>
      <w:tr w:rsidR="00823F53" w:rsidRPr="00CB6267" w:rsidTr="00477F70">
        <w:tblPrEx>
          <w:tblLook w:val="01E0"/>
        </w:tblPrEx>
        <w:trPr>
          <w:trHeight w:val="781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7940" w:type="dxa"/>
            <w:gridSpan w:val="6"/>
            <w:vAlign w:val="center"/>
          </w:tcPr>
          <w:p w:rsidR="00823F53" w:rsidRPr="009B47F2" w:rsidRDefault="00823F53" w:rsidP="009B47F2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9B47F2">
              <w:rPr>
                <w:rFonts w:ascii="宋体" w:hint="eastAsia"/>
                <w:sz w:val="28"/>
              </w:rPr>
              <w:t>当事人自愿放弃陈述和申辩权利</w:t>
            </w:r>
            <w:r>
              <w:rPr>
                <w:rFonts w:ascii="宋体" w:hint="eastAsia"/>
                <w:sz w:val="28"/>
              </w:rPr>
              <w:t>。</w:t>
            </w:r>
          </w:p>
        </w:tc>
      </w:tr>
      <w:tr w:rsidR="00823F53" w:rsidRPr="00CB6267" w:rsidTr="009A02F6">
        <w:tblPrEx>
          <w:tblLook w:val="01E0"/>
        </w:tblPrEx>
        <w:trPr>
          <w:cantSplit/>
          <w:trHeight w:val="4039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Default="00823F53" w:rsidP="00823F53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823F53" w:rsidRDefault="00823F53" w:rsidP="00823F53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823F53" w:rsidRDefault="00823F53" w:rsidP="00823F53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823F53" w:rsidRDefault="00823F53" w:rsidP="00823F53">
            <w:pPr>
              <w:spacing w:line="440" w:lineRule="exact"/>
              <w:ind w:firstLineChars="200" w:firstLine="3168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3168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823F53" w:rsidRDefault="00823F53" w:rsidP="00823F53">
            <w:pPr>
              <w:spacing w:line="440" w:lineRule="exact"/>
              <w:ind w:firstLineChars="200" w:firstLine="3168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823F53" w:rsidRDefault="00823F53" w:rsidP="00823F53">
            <w:pPr>
              <w:wordWrap w:val="0"/>
              <w:spacing w:line="440" w:lineRule="exact"/>
              <w:ind w:firstLineChars="200" w:firstLine="3168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3168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823F53" w:rsidRPr="00CB6267" w:rsidRDefault="00823F53" w:rsidP="00823F53">
            <w:pPr>
              <w:spacing w:line="440" w:lineRule="exact"/>
              <w:ind w:firstLineChars="6" w:firstLine="31680"/>
              <w:jc w:val="right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</w:p>
        </w:tc>
      </w:tr>
      <w:tr w:rsidR="00823F53" w:rsidRPr="00CB6267" w:rsidTr="009A56DD">
        <w:tblPrEx>
          <w:tblLook w:val="01E0"/>
        </w:tblPrEx>
        <w:trPr>
          <w:cantSplit/>
          <w:trHeight w:val="1504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Default="00823F53" w:rsidP="00823F53">
            <w:pPr>
              <w:spacing w:line="360" w:lineRule="exact"/>
              <w:ind w:firstLineChars="100" w:firstLine="31680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823F53" w:rsidRPr="00CB6267" w:rsidTr="0079720D">
        <w:tblPrEx>
          <w:tblLook w:val="01E0"/>
        </w:tblPrEx>
        <w:trPr>
          <w:cantSplit/>
          <w:trHeight w:val="897"/>
          <w:jc w:val="center"/>
        </w:trPr>
        <w:tc>
          <w:tcPr>
            <w:tcW w:w="1139" w:type="dxa"/>
            <w:vAlign w:val="center"/>
          </w:tcPr>
          <w:p w:rsidR="00823F53" w:rsidRPr="004F47DD" w:rsidRDefault="00823F53" w:rsidP="004F47DD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4F47DD">
              <w:rPr>
                <w:rFonts w:ascii="宋体" w:hAnsi="宋体" w:hint="eastAsia"/>
                <w:sz w:val="28"/>
              </w:rPr>
              <w:t>备</w:t>
            </w:r>
            <w:r w:rsidRPr="004F47DD">
              <w:rPr>
                <w:rFonts w:ascii="宋体" w:hAnsi="宋体"/>
                <w:sz w:val="28"/>
              </w:rPr>
              <w:t xml:space="preserve"> </w:t>
            </w:r>
            <w:r w:rsidRPr="004F47DD">
              <w:rPr>
                <w:rFonts w:ascii="宋体" w:hAnsi="宋体" w:hint="eastAsia"/>
                <w:sz w:val="28"/>
              </w:rPr>
              <w:t>注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4F47DD" w:rsidRDefault="00823F53" w:rsidP="00823F53">
            <w:pPr>
              <w:spacing w:line="360" w:lineRule="exact"/>
              <w:ind w:firstLineChars="200" w:firstLine="31680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  <w:r w:rsidRPr="004F47DD">
              <w:rPr>
                <w:rFonts w:ascii="宋体"/>
                <w:sz w:val="28"/>
              </w:rPr>
              <w:t>${PunishAsk_Hour}</w:t>
            </w:r>
            <w:r w:rsidRPr="004F47DD">
              <w:rPr>
                <w:rFonts w:ascii="宋体" w:hint="eastAsia"/>
                <w:sz w:val="28"/>
              </w:rPr>
              <w:t>时</w:t>
            </w:r>
            <w:r w:rsidRPr="004F47DD">
              <w:rPr>
                <w:rFonts w:ascii="宋体"/>
                <w:sz w:val="28"/>
              </w:rPr>
              <w:t>${PunishAsk_Minute}</w:t>
            </w:r>
            <w:r w:rsidRPr="004F47DD">
              <w:rPr>
                <w:rFonts w:ascii="宋体" w:hint="eastAsia"/>
                <w:sz w:val="28"/>
              </w:rPr>
              <w:t>分通过电话请示，领导同意处罚决定。</w:t>
            </w:r>
          </w:p>
          <w:p w:rsidR="00823F53" w:rsidRPr="004F47DD" w:rsidRDefault="00823F53" w:rsidP="004F47DD">
            <w:pPr>
              <w:spacing w:line="360" w:lineRule="exact"/>
              <w:rPr>
                <w:rFonts w:ascii="宋体"/>
                <w:sz w:val="28"/>
              </w:rPr>
            </w:pPr>
            <w:r w:rsidRPr="004F47DD">
              <w:rPr>
                <w:rFonts w:ascii="宋体" w:hint="eastAsia"/>
                <w:sz w:val="28"/>
              </w:rPr>
              <w:t>经办人：</w:t>
            </w:r>
            <w:r w:rsidRPr="004F47DD">
              <w:rPr>
                <w:rFonts w:ascii="宋体"/>
                <w:sz w:val="28"/>
              </w:rPr>
              <w:t xml:space="preserve">                    </w:t>
            </w:r>
            <w:r w:rsidRPr="004F47DD">
              <w:rPr>
                <w:rFonts w:ascii="宋体" w:hint="eastAsia"/>
                <w:sz w:val="28"/>
              </w:rPr>
              <w:t>证明人：</w:t>
            </w:r>
            <w:r w:rsidRPr="004F47DD">
              <w:rPr>
                <w:rFonts w:ascii="宋体"/>
                <w:sz w:val="28"/>
              </w:rPr>
              <w:t xml:space="preserve">     </w:t>
            </w:r>
          </w:p>
        </w:tc>
      </w:tr>
    </w:tbl>
    <w:p w:rsidR="00823F53" w:rsidRDefault="00823F53" w:rsidP="004F47DD"/>
    <w:sectPr w:rsidR="00823F53" w:rsidSect="00066EA1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70A0"/>
    <w:rsid w:val="0000206D"/>
    <w:rsid w:val="00010988"/>
    <w:rsid w:val="00053FFD"/>
    <w:rsid w:val="00066EA1"/>
    <w:rsid w:val="00067DA4"/>
    <w:rsid w:val="000D4A37"/>
    <w:rsid w:val="000E1422"/>
    <w:rsid w:val="000F36E8"/>
    <w:rsid w:val="00111D14"/>
    <w:rsid w:val="001313B0"/>
    <w:rsid w:val="00186624"/>
    <w:rsid w:val="001B3C3F"/>
    <w:rsid w:val="001B5A8B"/>
    <w:rsid w:val="002121B6"/>
    <w:rsid w:val="002218CD"/>
    <w:rsid w:val="0023506B"/>
    <w:rsid w:val="00245403"/>
    <w:rsid w:val="002617A5"/>
    <w:rsid w:val="002A70A0"/>
    <w:rsid w:val="0032485C"/>
    <w:rsid w:val="0033538E"/>
    <w:rsid w:val="003A6302"/>
    <w:rsid w:val="003B6C97"/>
    <w:rsid w:val="003D3E8D"/>
    <w:rsid w:val="0041614A"/>
    <w:rsid w:val="00477F70"/>
    <w:rsid w:val="004A2FE3"/>
    <w:rsid w:val="004F444F"/>
    <w:rsid w:val="004F47DD"/>
    <w:rsid w:val="005414FD"/>
    <w:rsid w:val="005542B4"/>
    <w:rsid w:val="0055565F"/>
    <w:rsid w:val="00557D6B"/>
    <w:rsid w:val="00575592"/>
    <w:rsid w:val="00587279"/>
    <w:rsid w:val="005F05BC"/>
    <w:rsid w:val="00621E69"/>
    <w:rsid w:val="0062598C"/>
    <w:rsid w:val="0062756D"/>
    <w:rsid w:val="00642AA0"/>
    <w:rsid w:val="00652FF4"/>
    <w:rsid w:val="00660215"/>
    <w:rsid w:val="00671C60"/>
    <w:rsid w:val="006B198A"/>
    <w:rsid w:val="0072167F"/>
    <w:rsid w:val="00725784"/>
    <w:rsid w:val="00777968"/>
    <w:rsid w:val="0079720D"/>
    <w:rsid w:val="00823F53"/>
    <w:rsid w:val="008715BF"/>
    <w:rsid w:val="008917FC"/>
    <w:rsid w:val="00895624"/>
    <w:rsid w:val="008D34BC"/>
    <w:rsid w:val="00965742"/>
    <w:rsid w:val="00985009"/>
    <w:rsid w:val="00990EC0"/>
    <w:rsid w:val="009A02F6"/>
    <w:rsid w:val="009A56DD"/>
    <w:rsid w:val="009B47F2"/>
    <w:rsid w:val="009C1877"/>
    <w:rsid w:val="00AB1AC3"/>
    <w:rsid w:val="00B22078"/>
    <w:rsid w:val="00BC472F"/>
    <w:rsid w:val="00C34927"/>
    <w:rsid w:val="00CB6267"/>
    <w:rsid w:val="00CC2756"/>
    <w:rsid w:val="00CC67B8"/>
    <w:rsid w:val="00CD7603"/>
    <w:rsid w:val="00CE06D0"/>
    <w:rsid w:val="00D24157"/>
    <w:rsid w:val="00D24CED"/>
    <w:rsid w:val="00D83872"/>
    <w:rsid w:val="00DB3F14"/>
    <w:rsid w:val="00DE1A0A"/>
    <w:rsid w:val="00E86D50"/>
    <w:rsid w:val="00E9050A"/>
    <w:rsid w:val="00F17A0B"/>
    <w:rsid w:val="00F63F5A"/>
    <w:rsid w:val="00F67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0A0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CharCharChar">
    <w:name w:val="Char1 Char Char Char"/>
    <w:basedOn w:val="Normal"/>
    <w:uiPriority w:val="99"/>
    <w:rsid w:val="002A70A0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99</Words>
  <Characters>567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2013-04-28T02:55:00Z</dcterms:created>
  <dcterms:modified xsi:type="dcterms:W3CDTF">2016-04-21T01:29:00Z</dcterms:modified>
</cp:coreProperties>
</file>