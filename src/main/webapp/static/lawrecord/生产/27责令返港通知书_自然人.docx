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BF7" w:rsidRDefault="00535BF7" w:rsidP="004A5C41">
      <w:pPr>
        <w:pStyle w:val="Heading1"/>
        <w:jc w:val="center"/>
      </w:pPr>
      <w:r>
        <w:t>${Enforcement_Agency}</w:t>
      </w:r>
    </w:p>
    <w:p w:rsidR="00535BF7" w:rsidRPr="00915436" w:rsidRDefault="00535BF7" w:rsidP="004A5C41">
      <w:pPr>
        <w:pStyle w:val="Heading2"/>
        <w:jc w:val="center"/>
        <w:rPr>
          <w:rFonts w:ascii="宋体" w:eastAsia="宋体" w:hAnsi="宋体"/>
          <w:sz w:val="44"/>
          <w:szCs w:val="44"/>
        </w:rPr>
      </w:pPr>
      <w:r w:rsidRPr="00915436">
        <w:rPr>
          <w:rFonts w:ascii="宋体" w:eastAsia="宋体" w:hAnsi="宋体" w:hint="eastAsia"/>
          <w:sz w:val="44"/>
          <w:szCs w:val="44"/>
        </w:rPr>
        <w:t>责令</w:t>
      </w:r>
      <w:r>
        <w:rPr>
          <w:rFonts w:ascii="宋体" w:eastAsia="宋体" w:hAnsi="宋体" w:hint="eastAsia"/>
          <w:sz w:val="44"/>
          <w:szCs w:val="44"/>
        </w:rPr>
        <w:t>返港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535BF7" w:rsidRDefault="00535BF7" w:rsidP="000F7E06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535BF7" w:rsidRPr="00DA04B5" w:rsidRDefault="00535BF7" w:rsidP="004A5C41">
      <w:pPr>
        <w:tabs>
          <w:tab w:val="left" w:pos="1335"/>
        </w:tabs>
        <w:rPr>
          <w:rFonts w:ascii="宋体" w:hAnsi="宋体"/>
          <w:sz w:val="32"/>
          <w:szCs w:val="32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 w:rsidRPr="00DA04B5">
        <w:rPr>
          <w:rFonts w:ascii="宋体" w:hAnsi="宋体"/>
          <w:sz w:val="32"/>
          <w:szCs w:val="32"/>
        </w:rPr>
        <w:t>:</w:t>
      </w:r>
    </w:p>
    <w:p w:rsidR="00535BF7" w:rsidRPr="0038406F" w:rsidRDefault="00535BF7" w:rsidP="007367BA">
      <w:pPr>
        <w:ind w:firstLineChars="200" w:firstLine="31680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你（单位）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 w:rsidRPr="0038406F">
        <w:rPr>
          <w:rFonts w:ascii="宋体" w:hAnsi="宋体" w:hint="eastAsia"/>
          <w:sz w:val="32"/>
          <w:szCs w:val="32"/>
        </w:rPr>
        <w:t>，</w:t>
      </w:r>
      <w:r w:rsidRPr="0038406F"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 w:rsidRPr="0038406F">
        <w:rPr>
          <w:rFonts w:ascii="宋体" w:hAnsi="宋体" w:cs="宋体" w:hint="eastAsia"/>
          <w:sz w:val="32"/>
          <w:szCs w:val="32"/>
        </w:rPr>
        <w:t>的规定，</w:t>
      </w:r>
      <w:r w:rsidRPr="0038406F">
        <w:rPr>
          <w:rFonts w:ascii="宋体" w:hAnsi="宋体" w:hint="eastAsia"/>
          <w:sz w:val="32"/>
          <w:szCs w:val="32"/>
        </w:rPr>
        <w:t>现</w:t>
      </w:r>
      <w:r w:rsidRPr="0038406F">
        <w:rPr>
          <w:rFonts w:ascii="宋体" w:hAnsi="宋体" w:cs="宋体" w:hint="eastAsia"/>
          <w:sz w:val="32"/>
          <w:szCs w:val="32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 w:rsidRPr="0038406F">
        <w:rPr>
          <w:rFonts w:ascii="宋体" w:hAnsi="宋体" w:cs="宋体" w:hint="eastAsia"/>
          <w:sz w:val="32"/>
          <w:szCs w:val="32"/>
        </w:rPr>
        <w:t>的规定，</w:t>
      </w:r>
      <w:r w:rsidRPr="0038406F">
        <w:rPr>
          <w:rFonts w:ascii="宋体" w:hAnsi="宋体" w:hint="eastAsia"/>
          <w:sz w:val="32"/>
          <w:szCs w:val="32"/>
        </w:rPr>
        <w:t>依法对你做出相应的行政处罚，另依据《中华人民共和国行政处罚法》第二十三条，本机关责令你（单位）立即返港，禁止从事一切非法捕捞活动。</w:t>
      </w:r>
    </w:p>
    <w:p w:rsidR="00535BF7" w:rsidRPr="0038406F" w:rsidRDefault="00535BF7" w:rsidP="007367BA">
      <w:pPr>
        <w:ind w:firstLineChars="246" w:firstLine="31680"/>
        <w:rPr>
          <w:rFonts w:ascii="宋体"/>
          <w:sz w:val="32"/>
          <w:szCs w:val="32"/>
        </w:rPr>
      </w:pPr>
    </w:p>
    <w:p w:rsidR="00535BF7" w:rsidRPr="00DA04B5" w:rsidRDefault="00535BF7" w:rsidP="004A5C41">
      <w:pPr>
        <w:spacing w:line="360" w:lineRule="auto"/>
        <w:ind w:right="420"/>
        <w:jc w:val="right"/>
        <w:rPr>
          <w:rFonts w:ascii="宋体"/>
          <w:sz w:val="32"/>
          <w:szCs w:val="32"/>
        </w:rPr>
      </w:pPr>
    </w:p>
    <w:p w:rsidR="00535BF7" w:rsidRDefault="00535BF7" w:rsidP="004A5C41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535BF7" w:rsidRPr="00915436" w:rsidRDefault="00535BF7" w:rsidP="004A5C41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535BF7" w:rsidRDefault="00535BF7" w:rsidP="00597B41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535BF7" w:rsidRPr="00915436" w:rsidRDefault="00535BF7" w:rsidP="007367BA">
      <w:pPr>
        <w:spacing w:line="360" w:lineRule="auto"/>
        <w:ind w:firstLineChars="2050" w:firstLine="31680"/>
        <w:rPr>
          <w:rFonts w:ascii="宋体"/>
          <w:sz w:val="28"/>
          <w:szCs w:val="28"/>
        </w:rPr>
      </w:pPr>
    </w:p>
    <w:p w:rsidR="00535BF7" w:rsidRDefault="00535BF7" w:rsidP="004A5C41">
      <w:pPr>
        <w:ind w:right="560"/>
      </w:pPr>
    </w:p>
    <w:p w:rsidR="00535BF7" w:rsidRPr="00C66DFE" w:rsidRDefault="00535BF7">
      <w:pPr>
        <w:rPr>
          <w:rFonts w:ascii="宋体"/>
          <w:sz w:val="28"/>
          <w:szCs w:val="28"/>
        </w:rPr>
      </w:pPr>
    </w:p>
    <w:sectPr w:rsidR="00535BF7" w:rsidRPr="00C66DFE" w:rsidSect="003418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BF7" w:rsidRDefault="00535BF7">
      <w:r>
        <w:separator/>
      </w:r>
    </w:p>
  </w:endnote>
  <w:endnote w:type="continuationSeparator" w:id="0">
    <w:p w:rsidR="00535BF7" w:rsidRDefault="00535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BF7" w:rsidRDefault="00535B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BF7" w:rsidRDefault="00535B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BF7" w:rsidRDefault="00535B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BF7" w:rsidRDefault="00535BF7">
      <w:r>
        <w:separator/>
      </w:r>
    </w:p>
  </w:footnote>
  <w:footnote w:type="continuationSeparator" w:id="0">
    <w:p w:rsidR="00535BF7" w:rsidRDefault="00535B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BF7" w:rsidRDefault="00535B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BF7" w:rsidRDefault="00535BF7" w:rsidP="009F4B9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BF7" w:rsidRDefault="00535B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C41"/>
    <w:rsid w:val="00001112"/>
    <w:rsid w:val="00032A42"/>
    <w:rsid w:val="000A02C6"/>
    <w:rsid w:val="000D2DF5"/>
    <w:rsid w:val="000D79C9"/>
    <w:rsid w:val="000F7E06"/>
    <w:rsid w:val="001C0A55"/>
    <w:rsid w:val="001C288E"/>
    <w:rsid w:val="001D2FFF"/>
    <w:rsid w:val="001F7C07"/>
    <w:rsid w:val="002A1623"/>
    <w:rsid w:val="002D67D3"/>
    <w:rsid w:val="0034180C"/>
    <w:rsid w:val="0038406F"/>
    <w:rsid w:val="00394A98"/>
    <w:rsid w:val="004509FD"/>
    <w:rsid w:val="004A5C41"/>
    <w:rsid w:val="004B595B"/>
    <w:rsid w:val="004E05AC"/>
    <w:rsid w:val="005112F3"/>
    <w:rsid w:val="00535BF7"/>
    <w:rsid w:val="00565A61"/>
    <w:rsid w:val="00597B41"/>
    <w:rsid w:val="005F0639"/>
    <w:rsid w:val="006522CB"/>
    <w:rsid w:val="006C7490"/>
    <w:rsid w:val="006D02DB"/>
    <w:rsid w:val="007367BA"/>
    <w:rsid w:val="00736BF3"/>
    <w:rsid w:val="00901718"/>
    <w:rsid w:val="00915436"/>
    <w:rsid w:val="009F4B9A"/>
    <w:rsid w:val="00A9035F"/>
    <w:rsid w:val="00AE620B"/>
    <w:rsid w:val="00B94608"/>
    <w:rsid w:val="00BC5393"/>
    <w:rsid w:val="00C41A3D"/>
    <w:rsid w:val="00C66DFE"/>
    <w:rsid w:val="00C77FD1"/>
    <w:rsid w:val="00CA3517"/>
    <w:rsid w:val="00CC2836"/>
    <w:rsid w:val="00D91FB8"/>
    <w:rsid w:val="00DA04B5"/>
    <w:rsid w:val="00E12E80"/>
    <w:rsid w:val="00E318B3"/>
    <w:rsid w:val="00E644A3"/>
    <w:rsid w:val="00ED713E"/>
    <w:rsid w:val="00F1696E"/>
    <w:rsid w:val="00F51FD2"/>
    <w:rsid w:val="00FB3D90"/>
    <w:rsid w:val="00FD27DE"/>
    <w:rsid w:val="00FE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41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5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A5C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4A98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94A98"/>
    <w:rPr>
      <w:rFonts w:ascii="Cambria" w:eastAsia="宋体" w:hAnsi="Cambria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2D6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4A9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D6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4A98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F4B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4A98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142</Words>
  <Characters>144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连云港市渔政监督支队</dc:title>
  <dc:subject/>
  <dc:creator>User</dc:creator>
  <cp:keywords/>
  <dc:description/>
  <cp:lastModifiedBy>微软用户</cp:lastModifiedBy>
  <cp:revision>6</cp:revision>
  <cp:lastPrinted>2014-05-05T01:39:00Z</cp:lastPrinted>
  <dcterms:created xsi:type="dcterms:W3CDTF">2014-05-26T09:51:00Z</dcterms:created>
  <dcterms:modified xsi:type="dcterms:W3CDTF">2016-06-14T02:41:00Z</dcterms:modified>
</cp:coreProperties>
</file>