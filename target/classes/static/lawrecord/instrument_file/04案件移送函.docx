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3142" w:rsidRDefault="009E3142" w:rsidP="006347E8">
      <w:pPr>
        <w:spacing w:line="400" w:lineRule="exact"/>
        <w:ind w:firstLine="900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9pt;margin-top:-7.8pt;width:87.05pt;height:85.4pt;z-index:251658240;visibility:visible">
            <v:imagedata r:id="rId6" o:title=""/>
          </v:shape>
        </w:pict>
      </w:r>
    </w:p>
    <w:p w:rsidR="009E3142" w:rsidRDefault="009E3142" w:rsidP="006347E8">
      <w:pPr>
        <w:spacing w:line="240" w:lineRule="atLeast"/>
        <w:ind w:firstLine="902"/>
        <w:jc w:val="center"/>
        <w:rPr>
          <w:rFonts w:ascii="宋体" w:cs="宋体"/>
          <w:b/>
          <w:bCs/>
          <w:sz w:val="48"/>
          <w:szCs w:val="48"/>
        </w:rPr>
      </w:pPr>
      <w:r w:rsidRPr="00C26C08">
        <w:rPr>
          <w:rFonts w:ascii="宋体" w:hAnsi="宋体" w:cs="宋体" w:hint="eastAsia"/>
          <w:b/>
          <w:bCs/>
          <w:sz w:val="44"/>
          <w:szCs w:val="44"/>
        </w:rPr>
        <w:t>案件移送函</w:t>
      </w:r>
    </w:p>
    <w:p w:rsidR="009E3142" w:rsidRPr="006347E8" w:rsidRDefault="009E3142" w:rsidP="006347E8">
      <w:pPr>
        <w:spacing w:line="360" w:lineRule="exact"/>
        <w:jc w:val="center"/>
        <w:rPr>
          <w:rFonts w:ascii="宋体" w:cs="宋体"/>
          <w:sz w:val="28"/>
          <w:szCs w:val="28"/>
        </w:rPr>
      </w:pPr>
    </w:p>
    <w:tbl>
      <w:tblPr>
        <w:tblpPr w:leftFromText="180" w:rightFromText="180" w:vertAnchor="text" w:horzAnchor="page" w:tblpX="1434" w:tblpY="539"/>
        <w:tblOverlap w:val="never"/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1363"/>
        <w:gridCol w:w="1184"/>
        <w:gridCol w:w="566"/>
        <w:gridCol w:w="283"/>
        <w:gridCol w:w="511"/>
        <w:gridCol w:w="1360"/>
        <w:gridCol w:w="313"/>
        <w:gridCol w:w="250"/>
        <w:gridCol w:w="798"/>
        <w:gridCol w:w="1360"/>
      </w:tblGrid>
      <w:tr w:rsidR="009E3142" w:rsidRPr="00C26C08">
        <w:trPr>
          <w:trHeight w:val="535"/>
        </w:trPr>
        <w:tc>
          <w:tcPr>
            <w:tcW w:w="1532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案件名称</w:t>
            </w:r>
          </w:p>
        </w:tc>
        <w:tc>
          <w:tcPr>
            <w:tcW w:w="7988" w:type="dxa"/>
            <w:gridSpan w:val="10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 w:val="restart"/>
            <w:vAlign w:val="center"/>
          </w:tcPr>
          <w:p w:rsidR="009E3142" w:rsidRPr="00C26C08" w:rsidRDefault="009E3142" w:rsidP="00397544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jc w:val="center"/>
              <w:rPr>
                <w:rFonts w:ascii="宋体" w:cs="宋体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当事人基本情况</w:t>
            </w: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184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0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360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1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年龄</w:t>
            </w:r>
          </w:p>
        </w:tc>
        <w:tc>
          <w:tcPr>
            <w:tcW w:w="1360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6625" w:type="dxa"/>
            <w:gridSpan w:val="9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单位名称</w:t>
            </w:r>
          </w:p>
        </w:tc>
        <w:tc>
          <w:tcPr>
            <w:tcW w:w="2544" w:type="dxa"/>
            <w:gridSpan w:val="4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</w:p>
        </w:tc>
        <w:tc>
          <w:tcPr>
            <w:tcW w:w="2408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单位地址</w:t>
            </w:r>
          </w:p>
        </w:tc>
        <w:tc>
          <w:tcPr>
            <w:tcW w:w="6625" w:type="dxa"/>
            <w:gridSpan w:val="9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移动单位</w:t>
            </w:r>
          </w:p>
        </w:tc>
        <w:tc>
          <w:tcPr>
            <w:tcW w:w="3396" w:type="dxa"/>
            <w:gridSpan w:val="4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接受单位</w:t>
            </w:r>
          </w:p>
        </w:tc>
        <w:tc>
          <w:tcPr>
            <w:tcW w:w="2721" w:type="dxa"/>
            <w:gridSpan w:val="4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3645"/>
        </w:trPr>
        <w:tc>
          <w:tcPr>
            <w:tcW w:w="9520" w:type="dxa"/>
            <w:gridSpan w:val="11"/>
            <w:vAlign w:val="center"/>
          </w:tcPr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涉嫌违法事实：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此处填写案情简要情况。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移送理由：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写明具体的移送原因和法律依据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移送单位（盖章）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9E3142" w:rsidRPr="00C26C08">
        <w:trPr>
          <w:trHeight w:val="535"/>
        </w:trPr>
        <w:tc>
          <w:tcPr>
            <w:tcW w:w="1532" w:type="dxa"/>
            <w:vMerge w:val="restart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案件有关材料</w:t>
            </w: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材料名称</w:t>
            </w: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页码</w:t>
            </w: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2420"/>
        </w:trPr>
        <w:tc>
          <w:tcPr>
            <w:tcW w:w="9520" w:type="dxa"/>
            <w:gridSpan w:val="11"/>
            <w:vAlign w:val="center"/>
          </w:tcPr>
          <w:p w:rsidR="009E3142" w:rsidRPr="00C26C08" w:rsidRDefault="009E3142" w:rsidP="009E3142">
            <w:pPr>
              <w:tabs>
                <w:tab w:val="left" w:pos="1054"/>
              </w:tabs>
              <w:spacing w:line="360" w:lineRule="exact"/>
              <w:ind w:firstLineChars="200" w:firstLine="31680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接受单位意见：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接受单位（盖章）</w:t>
            </w: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9E3142" w:rsidRDefault="009E3142">
      <w:r>
        <w:t xml:space="preserve"> </w:t>
      </w:r>
    </w:p>
    <w:sectPr w:rsidR="009E3142" w:rsidSect="00397544">
      <w:headerReference w:type="default" r:id="rId7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142" w:rsidRDefault="009E3142">
      <w:r>
        <w:separator/>
      </w:r>
    </w:p>
  </w:endnote>
  <w:endnote w:type="continuationSeparator" w:id="0">
    <w:p w:rsidR="009E3142" w:rsidRDefault="009E3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昒? 瀡?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142" w:rsidRDefault="009E3142">
      <w:r>
        <w:separator/>
      </w:r>
    </w:p>
  </w:footnote>
  <w:footnote w:type="continuationSeparator" w:id="0">
    <w:p w:rsidR="009E3142" w:rsidRDefault="009E31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142" w:rsidRDefault="009E3142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324ABE"/>
    <w:rsid w:val="003377D2"/>
    <w:rsid w:val="00397544"/>
    <w:rsid w:val="004915A4"/>
    <w:rsid w:val="00626F6A"/>
    <w:rsid w:val="006347E8"/>
    <w:rsid w:val="00657840"/>
    <w:rsid w:val="00791D19"/>
    <w:rsid w:val="0088230B"/>
    <w:rsid w:val="008D0B22"/>
    <w:rsid w:val="009E3142"/>
    <w:rsid w:val="00B875B2"/>
    <w:rsid w:val="00BA10D9"/>
    <w:rsid w:val="00BD37BE"/>
    <w:rsid w:val="00C26C08"/>
    <w:rsid w:val="00CF3A73"/>
    <w:rsid w:val="00D9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D2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337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3377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BA10D9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BA10D9"/>
    <w:rPr>
      <w:rFonts w:eastAsia="宋体" w:cs="Times New Roman"/>
      <w:kern w:val="2"/>
      <w:sz w:val="18"/>
      <w:szCs w:val="18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BA10D9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Normal"/>
    <w:uiPriority w:val="99"/>
    <w:rsid w:val="006347E8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34</Words>
  <Characters>200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cfy</dc:creator>
  <cp:keywords/>
  <dc:description/>
  <cp:lastModifiedBy>微软用户</cp:lastModifiedBy>
  <cp:revision>5</cp:revision>
  <dcterms:created xsi:type="dcterms:W3CDTF">2013-02-04T14:04:00Z</dcterms:created>
  <dcterms:modified xsi:type="dcterms:W3CDTF">2013-05-16T10:25:00Z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